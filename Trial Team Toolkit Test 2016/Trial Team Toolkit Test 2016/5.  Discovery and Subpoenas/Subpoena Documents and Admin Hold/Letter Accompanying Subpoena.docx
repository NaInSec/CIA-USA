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91B" w:rsidRDefault="00AE28AA" w:rsidP="00AE28AA">
      <w:pPr>
        <w:snapToGrid w:val="0"/>
        <w:rPr>
          <w:sz w:val="24"/>
        </w:rPr>
      </w:pPr>
      <w:r>
        <w:rPr>
          <w:sz w:val="24"/>
        </w:rPr>
        <w:t xml:space="preserve">Capt </w:t>
      </w:r>
    </w:p>
    <w:p w:rsidR="00AE28AA" w:rsidRDefault="0090791B" w:rsidP="00AE28AA">
      <w:pPr>
        <w:snapToGrid w:val="0"/>
        <w:rPr>
          <w:sz w:val="24"/>
        </w:rPr>
      </w:pPr>
      <w:r>
        <w:rPr>
          <w:sz w:val="24"/>
        </w:rPr>
        <w:t>Unit</w:t>
      </w:r>
    </w:p>
    <w:p w:rsidR="0090791B" w:rsidRPr="00AE28AA" w:rsidRDefault="0090791B" w:rsidP="00AE28AA">
      <w:pPr>
        <w:snapToGrid w:val="0"/>
        <w:rPr>
          <w:sz w:val="24"/>
        </w:rPr>
      </w:pPr>
      <w:r>
        <w:rPr>
          <w:sz w:val="24"/>
        </w:rPr>
        <w:t>address</w:t>
      </w:r>
    </w:p>
    <w:p w:rsidR="00AE28AA" w:rsidRDefault="00AE28AA" w:rsidP="00AE28AA">
      <w:pPr>
        <w:snapToGrid w:val="0"/>
        <w:rPr>
          <w:sz w:val="24"/>
        </w:rPr>
      </w:pPr>
    </w:p>
    <w:p w:rsidR="0090791B" w:rsidRPr="00AE28AA" w:rsidRDefault="0090791B" w:rsidP="00AE28AA">
      <w:pPr>
        <w:snapToGrid w:val="0"/>
        <w:rPr>
          <w:sz w:val="24"/>
        </w:rPr>
      </w:pPr>
    </w:p>
    <w:p w:rsidR="0090791B" w:rsidRDefault="0090791B" w:rsidP="00AE28AA">
      <w:pPr>
        <w:snapToGrid w:val="0"/>
        <w:rPr>
          <w:sz w:val="24"/>
        </w:rPr>
      </w:pPr>
      <w:r>
        <w:rPr>
          <w:sz w:val="24"/>
        </w:rPr>
        <w:t>Witness name</w:t>
      </w:r>
    </w:p>
    <w:p w:rsidR="0090791B" w:rsidRPr="00AE28AA" w:rsidRDefault="0090791B" w:rsidP="00AE28AA">
      <w:pPr>
        <w:snapToGrid w:val="0"/>
        <w:rPr>
          <w:sz w:val="24"/>
        </w:rPr>
      </w:pPr>
      <w:r>
        <w:rPr>
          <w:sz w:val="24"/>
        </w:rPr>
        <w:t>address</w:t>
      </w:r>
    </w:p>
    <w:p w:rsidR="00AE28AA" w:rsidRPr="00AE28AA" w:rsidRDefault="00AE28AA" w:rsidP="00AE28AA">
      <w:pPr>
        <w:snapToGrid w:val="0"/>
        <w:rPr>
          <w:sz w:val="24"/>
        </w:rPr>
      </w:pPr>
    </w:p>
    <w:p w:rsidR="00AE28AA" w:rsidRPr="00AE28AA" w:rsidRDefault="00AE28AA" w:rsidP="00AE28AA">
      <w:pPr>
        <w:snapToGrid w:val="0"/>
        <w:rPr>
          <w:sz w:val="24"/>
        </w:rPr>
      </w:pPr>
      <w:r w:rsidRPr="00AE28AA">
        <w:rPr>
          <w:sz w:val="24"/>
        </w:rPr>
        <w:t xml:space="preserve">Dear </w:t>
      </w:r>
      <w:r w:rsidR="0090791B">
        <w:rPr>
          <w:sz w:val="24"/>
        </w:rPr>
        <w:t>name</w:t>
      </w:r>
      <w:r w:rsidR="00913FD0">
        <w:rPr>
          <w:sz w:val="24"/>
        </w:rPr>
        <w:t>,</w:t>
      </w:r>
    </w:p>
    <w:p w:rsidR="00AE28AA" w:rsidRPr="00AE28AA" w:rsidRDefault="00AE28AA" w:rsidP="00AE28AA">
      <w:pPr>
        <w:snapToGrid w:val="0"/>
        <w:rPr>
          <w:sz w:val="24"/>
        </w:rPr>
      </w:pPr>
    </w:p>
    <w:p w:rsidR="00AE28AA" w:rsidRPr="00AE28AA" w:rsidRDefault="00AE28AA" w:rsidP="00AE28AA">
      <w:pPr>
        <w:snapToGrid w:val="0"/>
        <w:rPr>
          <w:sz w:val="24"/>
        </w:rPr>
      </w:pPr>
      <w:r w:rsidRPr="00AE28AA">
        <w:rPr>
          <w:sz w:val="24"/>
        </w:rPr>
        <w:tab/>
        <w:t xml:space="preserve">Please find enclosed two copies of a subpoena, officially summoning you to the court-martial proceeding entitled </w:t>
      </w:r>
      <w:smartTag w:uri="urn:schemas-microsoft-com:office:smarttags" w:element="place">
        <w:smartTag w:uri="urn:schemas-microsoft-com:office:smarttags" w:element="country-region">
          <w:r w:rsidRPr="00AE28AA">
            <w:rPr>
              <w:i/>
              <w:sz w:val="24"/>
            </w:rPr>
            <w:t>United States</w:t>
          </w:r>
        </w:smartTag>
      </w:smartTag>
      <w:r w:rsidRPr="00AE28AA">
        <w:rPr>
          <w:i/>
          <w:sz w:val="24"/>
        </w:rPr>
        <w:t xml:space="preserve"> v. </w:t>
      </w:r>
      <w:r w:rsidR="0090791B">
        <w:rPr>
          <w:i/>
          <w:sz w:val="24"/>
        </w:rPr>
        <w:t>###</w:t>
      </w:r>
      <w:r w:rsidRPr="00AE28AA">
        <w:rPr>
          <w:sz w:val="24"/>
        </w:rPr>
        <w:t>.  On the first copy, marked "copy 1", please sign your name on the line marked by the "X" and, next to your signature, insert the date you signed.  Please mail “copy 1” back to me immediately in the enclosed self-addressed-stamped envelope.  You should keep the subpoena marked “copy 2” for your records.</w:t>
      </w:r>
    </w:p>
    <w:p w:rsidR="00AE28AA" w:rsidRPr="00AE28AA" w:rsidRDefault="00AE28AA" w:rsidP="00AE28AA">
      <w:pPr>
        <w:snapToGrid w:val="0"/>
        <w:rPr>
          <w:sz w:val="24"/>
        </w:rPr>
      </w:pPr>
    </w:p>
    <w:p w:rsidR="00AE28AA" w:rsidRPr="00AE28AA" w:rsidRDefault="00AE28AA" w:rsidP="00AE28AA">
      <w:pPr>
        <w:snapToGrid w:val="0"/>
        <w:ind w:firstLine="720"/>
        <w:rPr>
          <w:sz w:val="24"/>
        </w:rPr>
      </w:pPr>
      <w:r>
        <w:rPr>
          <w:sz w:val="24"/>
        </w:rPr>
        <w:t xml:space="preserve">The trial is set to </w:t>
      </w:r>
      <w:r w:rsidR="00B656B8">
        <w:rPr>
          <w:sz w:val="24"/>
        </w:rPr>
        <w:t xml:space="preserve">begin at </w:t>
      </w:r>
      <w:r w:rsidR="0090791B">
        <w:rPr>
          <w:sz w:val="24"/>
        </w:rPr>
        <w:t>time and date</w:t>
      </w:r>
      <w:r w:rsidRPr="00AE28AA">
        <w:rPr>
          <w:sz w:val="24"/>
        </w:rPr>
        <w:t>.  You will need to be present at that time</w:t>
      </w:r>
      <w:r>
        <w:rPr>
          <w:sz w:val="24"/>
        </w:rPr>
        <w:t xml:space="preserve"> or provide the case paralegal with your contact number to be on telephone standby</w:t>
      </w:r>
      <w:r w:rsidRPr="00AE28AA">
        <w:rPr>
          <w:sz w:val="24"/>
        </w:rPr>
        <w:t>.  Please come to t</w:t>
      </w:r>
      <w:r>
        <w:rPr>
          <w:sz w:val="24"/>
        </w:rPr>
        <w:t xml:space="preserve">he Legal Office, Building </w:t>
      </w:r>
      <w:r w:rsidR="0090791B">
        <w:rPr>
          <w:sz w:val="24"/>
        </w:rPr>
        <w:t>(location)</w:t>
      </w:r>
      <w:r>
        <w:rPr>
          <w:sz w:val="24"/>
        </w:rPr>
        <w:t>.</w:t>
      </w:r>
    </w:p>
    <w:p w:rsidR="00AE28AA" w:rsidRPr="00AE28AA" w:rsidRDefault="00AE28AA" w:rsidP="00AE28AA">
      <w:pPr>
        <w:snapToGrid w:val="0"/>
        <w:rPr>
          <w:sz w:val="24"/>
        </w:rPr>
      </w:pPr>
    </w:p>
    <w:p w:rsidR="00AE28AA" w:rsidRPr="00AE28AA" w:rsidRDefault="00AE28AA" w:rsidP="00AE28AA">
      <w:pPr>
        <w:snapToGrid w:val="0"/>
        <w:ind w:firstLine="720"/>
        <w:rPr>
          <w:sz w:val="24"/>
        </w:rPr>
      </w:pPr>
      <w:r w:rsidRPr="00AE28AA">
        <w:rPr>
          <w:sz w:val="24"/>
        </w:rPr>
        <w:t>Enclosed you will find a check for $</w:t>
      </w:r>
      <w:r w:rsidR="0090791B">
        <w:rPr>
          <w:sz w:val="24"/>
        </w:rPr>
        <w:t>amount</w:t>
      </w:r>
      <w:r w:rsidRPr="00AE28AA">
        <w:rPr>
          <w:sz w:val="24"/>
        </w:rPr>
        <w:t>.  This is an advance payment for your trip.  You will be paid an attendance fee of $</w:t>
      </w:r>
      <w:r w:rsidR="0090791B">
        <w:rPr>
          <w:sz w:val="24"/>
        </w:rPr>
        <w:t>amount</w:t>
      </w:r>
      <w:r w:rsidRPr="00AE28AA">
        <w:rPr>
          <w:sz w:val="24"/>
        </w:rPr>
        <w:t xml:space="preserve"> per day.  You will also be paid an</w:t>
      </w:r>
      <w:r w:rsidRPr="00AE28AA">
        <w:rPr>
          <w:b/>
          <w:sz w:val="24"/>
        </w:rPr>
        <w:t xml:space="preserve"> </w:t>
      </w:r>
      <w:r w:rsidRPr="00AE28AA">
        <w:rPr>
          <w:sz w:val="24"/>
        </w:rPr>
        <w:t>allowance for food and lodging up to $</w:t>
      </w:r>
      <w:r w:rsidR="0090791B">
        <w:rPr>
          <w:sz w:val="24"/>
        </w:rPr>
        <w:t>amount</w:t>
      </w:r>
      <w:r w:rsidRPr="00AE28AA">
        <w:rPr>
          <w:sz w:val="24"/>
        </w:rPr>
        <w:t xml:space="preserve"> per day.  </w:t>
      </w:r>
    </w:p>
    <w:p w:rsidR="00AE28AA" w:rsidRPr="00AE28AA" w:rsidRDefault="00AE28AA" w:rsidP="00AE28AA">
      <w:pPr>
        <w:snapToGrid w:val="0"/>
        <w:rPr>
          <w:sz w:val="24"/>
        </w:rPr>
      </w:pPr>
    </w:p>
    <w:p w:rsidR="00AE28AA" w:rsidRPr="00AE28AA" w:rsidRDefault="00AE28AA" w:rsidP="00AE28AA">
      <w:pPr>
        <w:snapToGrid w:val="0"/>
        <w:ind w:firstLine="720"/>
        <w:rPr>
          <w:sz w:val="24"/>
        </w:rPr>
      </w:pPr>
      <w:r w:rsidRPr="00AE28AA">
        <w:rPr>
          <w:sz w:val="24"/>
        </w:rPr>
        <w:t>I hope the above information will assist you.  Your testimony will be very important in this case.  If you have any questions or if I can be of further as</w:t>
      </w:r>
      <w:r w:rsidR="007C1C5D">
        <w:rPr>
          <w:sz w:val="24"/>
        </w:rPr>
        <w:t>sistance, please call me at (</w:t>
      </w:r>
      <w:r w:rsidR="0090791B">
        <w:rPr>
          <w:sz w:val="24"/>
        </w:rPr>
        <w:t>phone number</w:t>
      </w:r>
      <w:r w:rsidRPr="00AE28AA">
        <w:rPr>
          <w:sz w:val="24"/>
        </w:rPr>
        <w:t xml:space="preserve">. </w:t>
      </w:r>
    </w:p>
    <w:p w:rsidR="00AE28AA" w:rsidRPr="00AE28AA" w:rsidRDefault="00AE28AA" w:rsidP="00AE28AA">
      <w:pPr>
        <w:snapToGrid w:val="0"/>
        <w:rPr>
          <w:sz w:val="24"/>
        </w:rPr>
      </w:pPr>
      <w:r w:rsidRPr="00AE28AA">
        <w:rPr>
          <w:sz w:val="24"/>
        </w:rPr>
        <w:tab/>
      </w:r>
      <w:r w:rsidRPr="00AE28AA">
        <w:rPr>
          <w:sz w:val="24"/>
        </w:rPr>
        <w:tab/>
      </w:r>
      <w:r w:rsidRPr="00AE28AA">
        <w:rPr>
          <w:sz w:val="24"/>
        </w:rPr>
        <w:tab/>
      </w:r>
      <w:r w:rsidRPr="00AE28AA">
        <w:rPr>
          <w:sz w:val="24"/>
        </w:rPr>
        <w:tab/>
      </w:r>
      <w:r w:rsidRPr="00AE28AA">
        <w:rPr>
          <w:sz w:val="24"/>
        </w:rPr>
        <w:tab/>
      </w:r>
      <w:r w:rsidRPr="00AE28AA">
        <w:rPr>
          <w:sz w:val="24"/>
        </w:rPr>
        <w:tab/>
        <w:t xml:space="preserve">   </w:t>
      </w:r>
      <w:r w:rsidRPr="00AE28AA">
        <w:rPr>
          <w:sz w:val="24"/>
        </w:rPr>
        <w:tab/>
      </w:r>
      <w:r w:rsidRPr="00AE28AA">
        <w:rPr>
          <w:sz w:val="24"/>
        </w:rPr>
        <w:tab/>
      </w:r>
      <w:r w:rsidRPr="00AE28AA">
        <w:rPr>
          <w:sz w:val="24"/>
        </w:rPr>
        <w:tab/>
      </w:r>
      <w:r w:rsidRPr="00AE28AA">
        <w:rPr>
          <w:sz w:val="24"/>
        </w:rPr>
        <w:tab/>
      </w:r>
      <w:r w:rsidRPr="00AE28AA">
        <w:rPr>
          <w:sz w:val="24"/>
        </w:rPr>
        <w:tab/>
      </w:r>
      <w:r w:rsidRPr="00AE28AA">
        <w:rPr>
          <w:sz w:val="24"/>
        </w:rPr>
        <w:tab/>
      </w:r>
      <w:r w:rsidRPr="00AE28AA">
        <w:rPr>
          <w:sz w:val="24"/>
        </w:rPr>
        <w:tab/>
      </w:r>
      <w:r w:rsidRPr="00AE28AA">
        <w:rPr>
          <w:sz w:val="24"/>
        </w:rPr>
        <w:tab/>
      </w:r>
      <w:r w:rsidRPr="00AE28AA">
        <w:rPr>
          <w:sz w:val="24"/>
        </w:rPr>
        <w:tab/>
      </w:r>
      <w:r w:rsidRPr="00AE28AA">
        <w:rPr>
          <w:sz w:val="24"/>
        </w:rPr>
        <w:tab/>
      </w:r>
      <w:r w:rsidRPr="00AE28AA">
        <w:rPr>
          <w:sz w:val="24"/>
        </w:rPr>
        <w:tab/>
      </w:r>
      <w:r w:rsidRPr="00AE28AA">
        <w:rPr>
          <w:sz w:val="24"/>
        </w:rPr>
        <w:tab/>
      </w:r>
      <w:r w:rsidRPr="00AE28AA">
        <w:rPr>
          <w:sz w:val="24"/>
        </w:rPr>
        <w:tab/>
      </w:r>
      <w:r w:rsidRPr="00AE28AA">
        <w:rPr>
          <w:sz w:val="24"/>
        </w:rPr>
        <w:tab/>
        <w:t>Sincerely</w:t>
      </w:r>
      <w:r w:rsidR="002A5528">
        <w:rPr>
          <w:sz w:val="24"/>
        </w:rPr>
        <w:t>,</w:t>
      </w:r>
    </w:p>
    <w:p w:rsidR="00AE28AA" w:rsidRPr="00AE28AA" w:rsidRDefault="00AE28AA" w:rsidP="00AE28AA">
      <w:pPr>
        <w:snapToGrid w:val="0"/>
        <w:rPr>
          <w:sz w:val="24"/>
        </w:rPr>
      </w:pPr>
    </w:p>
    <w:p w:rsidR="00AE28AA" w:rsidRPr="00AE28AA" w:rsidRDefault="00AE28AA" w:rsidP="00AE28AA">
      <w:pPr>
        <w:snapToGrid w:val="0"/>
        <w:rPr>
          <w:sz w:val="24"/>
        </w:rPr>
      </w:pPr>
    </w:p>
    <w:p w:rsidR="00AE28AA" w:rsidRPr="00AE28AA" w:rsidRDefault="00AE28AA" w:rsidP="00AE28AA">
      <w:pPr>
        <w:snapToGrid w:val="0"/>
        <w:rPr>
          <w:sz w:val="24"/>
        </w:rPr>
      </w:pPr>
    </w:p>
    <w:p w:rsidR="00AE28AA" w:rsidRPr="00AE28AA" w:rsidRDefault="00AE28AA" w:rsidP="00AE28AA">
      <w:pPr>
        <w:snapToGrid w:val="0"/>
        <w:rPr>
          <w:sz w:val="24"/>
        </w:rPr>
      </w:pPr>
    </w:p>
    <w:p w:rsidR="00AE28AA" w:rsidRPr="00AE28AA" w:rsidRDefault="007C1C5D" w:rsidP="00AE28AA">
      <w:pPr>
        <w:snapToGrid w:val="0"/>
        <w:ind w:left="3600" w:firstLine="720"/>
        <w:rPr>
          <w:sz w:val="24"/>
        </w:rPr>
      </w:pPr>
      <w:r>
        <w:rPr>
          <w:sz w:val="24"/>
        </w:rPr>
        <w:tab/>
        <w:t xml:space="preserve"> </w:t>
      </w:r>
      <w:r w:rsidR="0090791B">
        <w:rPr>
          <w:sz w:val="24"/>
        </w:rPr>
        <w:t>Name</w:t>
      </w:r>
      <w:r>
        <w:rPr>
          <w:sz w:val="24"/>
        </w:rPr>
        <w:t>, Capt</w:t>
      </w:r>
      <w:r w:rsidR="00AE28AA" w:rsidRPr="00AE28AA">
        <w:rPr>
          <w:sz w:val="24"/>
        </w:rPr>
        <w:t>, USAF</w:t>
      </w:r>
    </w:p>
    <w:p w:rsidR="00AE28AA" w:rsidRPr="00AE28AA" w:rsidRDefault="00AE28AA" w:rsidP="00AE28AA">
      <w:pPr>
        <w:snapToGrid w:val="0"/>
        <w:ind w:firstLine="480"/>
        <w:rPr>
          <w:sz w:val="24"/>
        </w:rPr>
      </w:pPr>
      <w:r w:rsidRPr="00AE28AA">
        <w:rPr>
          <w:sz w:val="24"/>
        </w:rPr>
        <w:t xml:space="preserve">                                          </w:t>
      </w:r>
      <w:r w:rsidRPr="00AE28AA">
        <w:rPr>
          <w:sz w:val="24"/>
        </w:rPr>
        <w:tab/>
      </w:r>
      <w:r w:rsidRPr="00AE28AA">
        <w:rPr>
          <w:sz w:val="24"/>
        </w:rPr>
        <w:tab/>
        <w:t xml:space="preserve">   </w:t>
      </w:r>
      <w:r w:rsidRPr="00AE28AA">
        <w:rPr>
          <w:sz w:val="24"/>
        </w:rPr>
        <w:tab/>
        <w:t xml:space="preserve"> Trial Counsel</w:t>
      </w:r>
    </w:p>
    <w:p w:rsidR="00AE28AA" w:rsidRPr="00AE28AA" w:rsidRDefault="00AE28AA" w:rsidP="00AE28AA">
      <w:pPr>
        <w:snapToGrid w:val="0"/>
        <w:ind w:firstLine="480"/>
        <w:rPr>
          <w:sz w:val="24"/>
        </w:rPr>
      </w:pPr>
    </w:p>
    <w:p w:rsidR="00AE28AA" w:rsidRPr="00AE28AA" w:rsidRDefault="00AE28AA" w:rsidP="00AE28AA">
      <w:pPr>
        <w:snapToGrid w:val="0"/>
        <w:rPr>
          <w:sz w:val="24"/>
        </w:rPr>
      </w:pPr>
      <w:r w:rsidRPr="00AE28AA">
        <w:rPr>
          <w:sz w:val="24"/>
        </w:rPr>
        <w:t>Attachments:</w:t>
      </w:r>
    </w:p>
    <w:p w:rsidR="00AE28AA" w:rsidRPr="00AE28AA" w:rsidRDefault="00AE28AA" w:rsidP="00AE28AA">
      <w:pPr>
        <w:snapToGrid w:val="0"/>
        <w:rPr>
          <w:sz w:val="24"/>
        </w:rPr>
      </w:pPr>
      <w:r w:rsidRPr="00AE28AA">
        <w:rPr>
          <w:sz w:val="24"/>
        </w:rPr>
        <w:t>1. Subpoena, DD Form 453 (2 copies)</w:t>
      </w:r>
    </w:p>
    <w:p w:rsidR="00AE28AA" w:rsidRPr="00AE28AA" w:rsidRDefault="000B4CE5" w:rsidP="00AE28AA">
      <w:pPr>
        <w:snapToGrid w:val="0"/>
        <w:rPr>
          <w:sz w:val="24"/>
        </w:rPr>
      </w:pPr>
      <w:r>
        <w:rPr>
          <w:sz w:val="24"/>
        </w:rPr>
        <w:t>2</w:t>
      </w:r>
      <w:r w:rsidR="00AE28AA" w:rsidRPr="00AE28AA">
        <w:rPr>
          <w:sz w:val="24"/>
        </w:rPr>
        <w:t>. Self-addressed, Stamped Envelope</w:t>
      </w:r>
    </w:p>
    <w:p w:rsidR="00E45260" w:rsidRPr="00AE28AA" w:rsidRDefault="00E45260" w:rsidP="00AE28AA"/>
    <w:sectPr w:rsidR="00E45260" w:rsidRPr="00AE28AA" w:rsidSect="00EB3B48">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paperSrc w:first="1" w:other="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103" w:rsidRDefault="00BA0103">
      <w:r>
        <w:separator/>
      </w:r>
    </w:p>
  </w:endnote>
  <w:endnote w:type="continuationSeparator" w:id="0">
    <w:p w:rsidR="00BA0103" w:rsidRDefault="00BA0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N)">
    <w:panose1 w:val="00000000000000000000"/>
    <w:charset w:val="00"/>
    <w:family w:val="swiss"/>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5D6" w:rsidRDefault="009D5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5D6" w:rsidRDefault="009D5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453" w:rsidRDefault="00004453">
    <w:pPr>
      <w:pStyle w:val="Footer"/>
      <w:tabs>
        <w:tab w:val="clear" w:pos="4320"/>
        <w:tab w:val="center" w:pos="6120"/>
      </w:tabs>
      <w:ind w:left="720"/>
      <w:jc w:val="center"/>
      <w:rPr>
        <w:rFonts w:ascii="Brush Script MT" w:hAnsi="Brush Script MT"/>
        <w:bCs/>
        <w:color w:val="333399"/>
        <w:sz w:val="32"/>
      </w:rPr>
    </w:pPr>
    <w:r>
      <w:rPr>
        <w:rFonts w:ascii="Brush Script MT" w:hAnsi="Brush Script MT"/>
        <w:bCs/>
        <w:color w:val="333399"/>
        <w:sz w:val="32"/>
      </w:rPr>
      <w:t xml:space="preserve">Global  Power  For  </w:t>
    </w:r>
    <w:smartTag w:uri="urn:schemas-microsoft-com:office:smarttags" w:element="place">
      <w:smartTag w:uri="urn:schemas-microsoft-com:office:smarttags" w:element="country-region">
        <w:r>
          <w:rPr>
            <w:rFonts w:ascii="Brush Script MT" w:hAnsi="Brush Script MT"/>
            <w:bCs/>
            <w:color w:val="333399"/>
            <w:sz w:val="32"/>
          </w:rPr>
          <w:t>America</w:t>
        </w:r>
      </w:smartTag>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103" w:rsidRDefault="00BA0103">
      <w:r>
        <w:separator/>
      </w:r>
    </w:p>
  </w:footnote>
  <w:footnote w:type="continuationSeparator" w:id="0">
    <w:p w:rsidR="00BA0103" w:rsidRDefault="00BA01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5D6" w:rsidRDefault="009D5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5D6" w:rsidRDefault="009D5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612" w:type="dxa"/>
      <w:tblLayout w:type="fixed"/>
      <w:tblLook w:val="0000" w:firstRow="0" w:lastRow="0" w:firstColumn="0" w:lastColumn="0" w:noHBand="0" w:noVBand="0"/>
    </w:tblPr>
    <w:tblGrid>
      <w:gridCol w:w="2268"/>
      <w:gridCol w:w="6480"/>
    </w:tblGrid>
    <w:tr w:rsidR="00004453" w:rsidTr="00EB0D2C">
      <w:trPr>
        <w:cantSplit/>
      </w:trPr>
      <w:tc>
        <w:tcPr>
          <w:tcW w:w="2268" w:type="dxa"/>
        </w:tcPr>
        <w:p w:rsidR="00004453" w:rsidRDefault="00951E37">
          <w:pPr>
            <w:pStyle w:val="Header"/>
          </w:pPr>
          <w:r>
            <w:rPr>
              <w:noProof/>
            </w:rPr>
            <w:drawing>
              <wp:inline distT="0" distB="0" distL="0" distR="0">
                <wp:extent cx="892175" cy="914400"/>
                <wp:effectExtent l="19050" t="0" r="3175" b="0"/>
                <wp:docPr id="1" name="Picture 1" descr="Department of Defense N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Defense NEW1"/>
                        <pic:cNvPicPr>
                          <a:picLocks noChangeAspect="1" noChangeArrowheads="1"/>
                        </pic:cNvPicPr>
                      </pic:nvPicPr>
                      <pic:blipFill>
                        <a:blip r:embed="rId1"/>
                        <a:srcRect/>
                        <a:stretch>
                          <a:fillRect/>
                        </a:stretch>
                      </pic:blipFill>
                      <pic:spPr bwMode="auto">
                        <a:xfrm>
                          <a:off x="0" y="0"/>
                          <a:ext cx="892175" cy="914400"/>
                        </a:xfrm>
                        <a:prstGeom prst="rect">
                          <a:avLst/>
                        </a:prstGeom>
                        <a:noFill/>
                        <a:ln w="9525">
                          <a:noFill/>
                          <a:miter lim="800000"/>
                          <a:headEnd/>
                          <a:tailEnd/>
                        </a:ln>
                      </pic:spPr>
                    </pic:pic>
                  </a:graphicData>
                </a:graphic>
              </wp:inline>
            </w:drawing>
          </w:r>
        </w:p>
      </w:tc>
      <w:tc>
        <w:tcPr>
          <w:tcW w:w="6480" w:type="dxa"/>
        </w:tcPr>
        <w:p w:rsidR="00004453" w:rsidRDefault="00004453">
          <w:pPr>
            <w:pStyle w:val="Header"/>
            <w:jc w:val="center"/>
            <w:rPr>
              <w:rFonts w:ascii="Univers (WN)" w:hAnsi="Univers (WN)"/>
              <w:b/>
              <w:color w:val="333399"/>
              <w:sz w:val="28"/>
            </w:rPr>
          </w:pPr>
          <w:r>
            <w:rPr>
              <w:rFonts w:ascii="Univers (WN)" w:hAnsi="Univers (WN)"/>
              <w:b/>
              <w:color w:val="333399"/>
              <w:sz w:val="24"/>
            </w:rPr>
            <w:t>DEPARTMENT OF THE AIR FORCE</w:t>
          </w:r>
        </w:p>
        <w:p w:rsidR="00004453" w:rsidRDefault="009D55D6">
          <w:pPr>
            <w:pStyle w:val="Header"/>
            <w:jc w:val="center"/>
            <w:rPr>
              <w:rFonts w:ascii="Univers (WN)" w:hAnsi="Univers (WN)"/>
              <w:b/>
              <w:sz w:val="18"/>
            </w:rPr>
          </w:pPr>
          <w:r>
            <w:rPr>
              <w:rFonts w:ascii="Univers (WN)" w:hAnsi="Univers (WN)"/>
              <w:b/>
              <w:color w:val="333399"/>
              <w:sz w:val="18"/>
            </w:rPr>
            <w:t>[appropriate letterhead]</w:t>
          </w:r>
          <w:bookmarkStart w:id="0" w:name="_GoBack"/>
          <w:bookmarkEnd w:id="0"/>
        </w:p>
        <w:p w:rsidR="00004453" w:rsidRDefault="00004453">
          <w:pPr>
            <w:pStyle w:val="Header"/>
            <w:jc w:val="center"/>
            <w:rPr>
              <w:rFonts w:ascii="Univers (WN)" w:hAnsi="Univers (WN)"/>
              <w:b/>
              <w:sz w:val="18"/>
            </w:rPr>
          </w:pPr>
        </w:p>
      </w:tc>
    </w:tr>
  </w:tbl>
  <w:p w:rsidR="00004453" w:rsidRDefault="000044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146A"/>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1A0C6AC7"/>
    <w:multiLevelType w:val="hybridMultilevel"/>
    <w:tmpl w:val="1E867E26"/>
    <w:lvl w:ilvl="0" w:tplc="9FA85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9A"/>
    <w:rsid w:val="00004453"/>
    <w:rsid w:val="00013444"/>
    <w:rsid w:val="0001455C"/>
    <w:rsid w:val="00022D36"/>
    <w:rsid w:val="000454EF"/>
    <w:rsid w:val="00047B3A"/>
    <w:rsid w:val="000B17FD"/>
    <w:rsid w:val="000B4CE5"/>
    <w:rsid w:val="000E34FC"/>
    <w:rsid w:val="000F778B"/>
    <w:rsid w:val="0015214F"/>
    <w:rsid w:val="001D41F3"/>
    <w:rsid w:val="001E316C"/>
    <w:rsid w:val="001F3609"/>
    <w:rsid w:val="001F4231"/>
    <w:rsid w:val="0020709F"/>
    <w:rsid w:val="00216664"/>
    <w:rsid w:val="00232AF2"/>
    <w:rsid w:val="00253085"/>
    <w:rsid w:val="00266B29"/>
    <w:rsid w:val="00280574"/>
    <w:rsid w:val="002830D1"/>
    <w:rsid w:val="00291695"/>
    <w:rsid w:val="00293639"/>
    <w:rsid w:val="002975DD"/>
    <w:rsid w:val="002A5528"/>
    <w:rsid w:val="002B1EFD"/>
    <w:rsid w:val="002B37DA"/>
    <w:rsid w:val="002C7D4F"/>
    <w:rsid w:val="002F5A8B"/>
    <w:rsid w:val="00301EB6"/>
    <w:rsid w:val="00321101"/>
    <w:rsid w:val="00325E3C"/>
    <w:rsid w:val="0033495D"/>
    <w:rsid w:val="00362D71"/>
    <w:rsid w:val="00383FF8"/>
    <w:rsid w:val="003A758D"/>
    <w:rsid w:val="003B3E79"/>
    <w:rsid w:val="003D34A6"/>
    <w:rsid w:val="003E24DC"/>
    <w:rsid w:val="003F6A98"/>
    <w:rsid w:val="00413262"/>
    <w:rsid w:val="00420C47"/>
    <w:rsid w:val="0042735E"/>
    <w:rsid w:val="00441B51"/>
    <w:rsid w:val="0044451F"/>
    <w:rsid w:val="004460DD"/>
    <w:rsid w:val="004A5414"/>
    <w:rsid w:val="004B5308"/>
    <w:rsid w:val="004C3607"/>
    <w:rsid w:val="004D52C8"/>
    <w:rsid w:val="004E32AE"/>
    <w:rsid w:val="004E57DD"/>
    <w:rsid w:val="004F734C"/>
    <w:rsid w:val="00500FBD"/>
    <w:rsid w:val="00510E5D"/>
    <w:rsid w:val="005201B6"/>
    <w:rsid w:val="00533DA0"/>
    <w:rsid w:val="00536F52"/>
    <w:rsid w:val="00544A7A"/>
    <w:rsid w:val="00557BBE"/>
    <w:rsid w:val="005714BD"/>
    <w:rsid w:val="00572322"/>
    <w:rsid w:val="00582F74"/>
    <w:rsid w:val="005930D8"/>
    <w:rsid w:val="005B46B4"/>
    <w:rsid w:val="005B5139"/>
    <w:rsid w:val="005C0D8D"/>
    <w:rsid w:val="005D00A4"/>
    <w:rsid w:val="005D1BED"/>
    <w:rsid w:val="005F36F2"/>
    <w:rsid w:val="0060327F"/>
    <w:rsid w:val="006266A0"/>
    <w:rsid w:val="006378AA"/>
    <w:rsid w:val="00662F03"/>
    <w:rsid w:val="006771D3"/>
    <w:rsid w:val="00693991"/>
    <w:rsid w:val="00697AA0"/>
    <w:rsid w:val="006A2614"/>
    <w:rsid w:val="006A3F9C"/>
    <w:rsid w:val="006C00B0"/>
    <w:rsid w:val="006C1035"/>
    <w:rsid w:val="006C3EBF"/>
    <w:rsid w:val="00703A92"/>
    <w:rsid w:val="00714FB3"/>
    <w:rsid w:val="00715AD3"/>
    <w:rsid w:val="00721DF9"/>
    <w:rsid w:val="00725DC6"/>
    <w:rsid w:val="00734E95"/>
    <w:rsid w:val="00743500"/>
    <w:rsid w:val="007463C6"/>
    <w:rsid w:val="0078712F"/>
    <w:rsid w:val="007972EA"/>
    <w:rsid w:val="00797790"/>
    <w:rsid w:val="007C1C5D"/>
    <w:rsid w:val="00801997"/>
    <w:rsid w:val="00820BF2"/>
    <w:rsid w:val="008279E4"/>
    <w:rsid w:val="00842827"/>
    <w:rsid w:val="00847A31"/>
    <w:rsid w:val="00847A6D"/>
    <w:rsid w:val="008506E5"/>
    <w:rsid w:val="008B1E07"/>
    <w:rsid w:val="008B3720"/>
    <w:rsid w:val="008D185D"/>
    <w:rsid w:val="008F69E2"/>
    <w:rsid w:val="009048C2"/>
    <w:rsid w:val="0090791B"/>
    <w:rsid w:val="00913DA1"/>
    <w:rsid w:val="00913FD0"/>
    <w:rsid w:val="009149F5"/>
    <w:rsid w:val="00930FF3"/>
    <w:rsid w:val="0093266D"/>
    <w:rsid w:val="00951276"/>
    <w:rsid w:val="00951E37"/>
    <w:rsid w:val="00952121"/>
    <w:rsid w:val="0097437C"/>
    <w:rsid w:val="00991505"/>
    <w:rsid w:val="00997617"/>
    <w:rsid w:val="009B593D"/>
    <w:rsid w:val="009D0FBA"/>
    <w:rsid w:val="009D2232"/>
    <w:rsid w:val="009D55D6"/>
    <w:rsid w:val="009D56F6"/>
    <w:rsid w:val="009D6050"/>
    <w:rsid w:val="009D7828"/>
    <w:rsid w:val="00A0799A"/>
    <w:rsid w:val="00A21E63"/>
    <w:rsid w:val="00A321F8"/>
    <w:rsid w:val="00A33F93"/>
    <w:rsid w:val="00A41E37"/>
    <w:rsid w:val="00A41EF1"/>
    <w:rsid w:val="00A42B9D"/>
    <w:rsid w:val="00A60475"/>
    <w:rsid w:val="00A75353"/>
    <w:rsid w:val="00A75547"/>
    <w:rsid w:val="00A8262B"/>
    <w:rsid w:val="00AB041C"/>
    <w:rsid w:val="00AB07FE"/>
    <w:rsid w:val="00AB193C"/>
    <w:rsid w:val="00AC4887"/>
    <w:rsid w:val="00AE28AA"/>
    <w:rsid w:val="00AF2A5F"/>
    <w:rsid w:val="00B30959"/>
    <w:rsid w:val="00B322FA"/>
    <w:rsid w:val="00B53428"/>
    <w:rsid w:val="00B656B8"/>
    <w:rsid w:val="00BA0103"/>
    <w:rsid w:val="00BA177C"/>
    <w:rsid w:val="00BB1DAF"/>
    <w:rsid w:val="00BC11C6"/>
    <w:rsid w:val="00BC155C"/>
    <w:rsid w:val="00BC5F88"/>
    <w:rsid w:val="00C0672F"/>
    <w:rsid w:val="00C16D15"/>
    <w:rsid w:val="00C22CA3"/>
    <w:rsid w:val="00C5046D"/>
    <w:rsid w:val="00C64D7D"/>
    <w:rsid w:val="00C658B5"/>
    <w:rsid w:val="00C84972"/>
    <w:rsid w:val="00CC2B8D"/>
    <w:rsid w:val="00CC7587"/>
    <w:rsid w:val="00D103FC"/>
    <w:rsid w:val="00D708E0"/>
    <w:rsid w:val="00D7786D"/>
    <w:rsid w:val="00D85A45"/>
    <w:rsid w:val="00DB6A09"/>
    <w:rsid w:val="00DC277B"/>
    <w:rsid w:val="00DE267B"/>
    <w:rsid w:val="00E044F0"/>
    <w:rsid w:val="00E10FB1"/>
    <w:rsid w:val="00E13A2F"/>
    <w:rsid w:val="00E16484"/>
    <w:rsid w:val="00E32515"/>
    <w:rsid w:val="00E45260"/>
    <w:rsid w:val="00E67EF3"/>
    <w:rsid w:val="00E91A5B"/>
    <w:rsid w:val="00E935B8"/>
    <w:rsid w:val="00E9444F"/>
    <w:rsid w:val="00E94D7A"/>
    <w:rsid w:val="00EB0D2C"/>
    <w:rsid w:val="00EB3B48"/>
    <w:rsid w:val="00EE7938"/>
    <w:rsid w:val="00F02088"/>
    <w:rsid w:val="00F172FD"/>
    <w:rsid w:val="00F22D99"/>
    <w:rsid w:val="00F24A92"/>
    <w:rsid w:val="00F26C05"/>
    <w:rsid w:val="00F26D7F"/>
    <w:rsid w:val="00F27499"/>
    <w:rsid w:val="00F412A7"/>
    <w:rsid w:val="00F437FC"/>
    <w:rsid w:val="00F8331D"/>
    <w:rsid w:val="00F97F7A"/>
    <w:rsid w:val="00FB6A2E"/>
    <w:rsid w:val="00FD1076"/>
    <w:rsid w:val="00FD2588"/>
    <w:rsid w:val="00FE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0FF3"/>
    <w:rPr>
      <w:rFonts w:ascii="Times New Roman" w:hAnsi="Times New Roman"/>
    </w:rPr>
  </w:style>
  <w:style w:type="paragraph" w:styleId="Heading1">
    <w:name w:val="heading 1"/>
    <w:basedOn w:val="Normal"/>
    <w:next w:val="Normal"/>
    <w:qFormat/>
    <w:rsid w:val="00930FF3"/>
    <w:pPr>
      <w:keepNext/>
      <w:spacing w:before="240" w:after="60"/>
      <w:outlineLvl w:val="0"/>
    </w:pPr>
    <w:rPr>
      <w:rFonts w:ascii="Arial" w:hAnsi="Arial"/>
      <w:b/>
      <w:sz w:val="28"/>
    </w:rPr>
  </w:style>
  <w:style w:type="paragraph" w:styleId="Heading2">
    <w:name w:val="heading 2"/>
    <w:basedOn w:val="Normal"/>
    <w:next w:val="Normal"/>
    <w:qFormat/>
    <w:rsid w:val="00930FF3"/>
    <w:pPr>
      <w:keepNext/>
      <w:jc w:val="right"/>
      <w:outlineLvl w:val="1"/>
    </w:pPr>
    <w:rPr>
      <w:sz w:val="24"/>
    </w:rPr>
  </w:style>
  <w:style w:type="paragraph" w:styleId="Heading3">
    <w:name w:val="heading 3"/>
    <w:basedOn w:val="Normal"/>
    <w:next w:val="Normal"/>
    <w:qFormat/>
    <w:rsid w:val="00930FF3"/>
    <w:pPr>
      <w:keepNext/>
      <w:outlineLvl w:val="2"/>
    </w:pPr>
    <w:rPr>
      <w:b/>
      <w:bCs/>
      <w:color w:val="333399"/>
      <w:sz w:val="18"/>
    </w:rPr>
  </w:style>
  <w:style w:type="paragraph" w:styleId="Heading4">
    <w:name w:val="heading 4"/>
    <w:basedOn w:val="Normal"/>
    <w:next w:val="Normal"/>
    <w:qFormat/>
    <w:rsid w:val="00930FF3"/>
    <w:pPr>
      <w:keepNext/>
      <w:outlineLvl w:val="3"/>
    </w:pPr>
    <w:rPr>
      <w:b/>
      <w:bCs/>
      <w:color w:val="333399"/>
    </w:rPr>
  </w:style>
  <w:style w:type="paragraph" w:styleId="Heading5">
    <w:name w:val="heading 5"/>
    <w:basedOn w:val="Normal"/>
    <w:next w:val="Normal"/>
    <w:qFormat/>
    <w:rsid w:val="00C84972"/>
    <w:pPr>
      <w:spacing w:before="240" w:after="60"/>
      <w:outlineLvl w:val="4"/>
    </w:pPr>
    <w:rPr>
      <w:b/>
      <w:bCs/>
      <w:i/>
      <w:iCs/>
      <w:sz w:val="26"/>
      <w:szCs w:val="26"/>
    </w:rPr>
  </w:style>
  <w:style w:type="paragraph" w:styleId="Heading6">
    <w:name w:val="heading 6"/>
    <w:basedOn w:val="Normal"/>
    <w:next w:val="Normal"/>
    <w:qFormat/>
    <w:rsid w:val="00C84972"/>
    <w:pPr>
      <w:spacing w:before="240" w:after="60"/>
      <w:outlineLvl w:val="5"/>
    </w:pPr>
    <w:rPr>
      <w:b/>
      <w:bCs/>
      <w:sz w:val="22"/>
      <w:szCs w:val="22"/>
    </w:rPr>
  </w:style>
  <w:style w:type="paragraph" w:styleId="Heading7">
    <w:name w:val="heading 7"/>
    <w:basedOn w:val="Normal"/>
    <w:next w:val="Normal"/>
    <w:qFormat/>
    <w:rsid w:val="00C84972"/>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30FF3"/>
    <w:pPr>
      <w:tabs>
        <w:tab w:val="center" w:pos="4320"/>
        <w:tab w:val="right" w:pos="8640"/>
      </w:tabs>
    </w:pPr>
  </w:style>
  <w:style w:type="paragraph" w:styleId="Header">
    <w:name w:val="header"/>
    <w:basedOn w:val="Normal"/>
    <w:rsid w:val="00930FF3"/>
    <w:pPr>
      <w:tabs>
        <w:tab w:val="center" w:pos="4320"/>
        <w:tab w:val="right" w:pos="8640"/>
      </w:tabs>
    </w:pPr>
  </w:style>
  <w:style w:type="paragraph" w:styleId="BalloonText">
    <w:name w:val="Balloon Text"/>
    <w:basedOn w:val="Normal"/>
    <w:semiHidden/>
    <w:rsid w:val="00725DC6"/>
    <w:rPr>
      <w:rFonts w:ascii="Tahoma" w:hAnsi="Tahoma" w:cs="Tahoma"/>
      <w:sz w:val="16"/>
      <w:szCs w:val="16"/>
    </w:rPr>
  </w:style>
  <w:style w:type="paragraph" w:styleId="BodyText">
    <w:name w:val="Body Text"/>
    <w:basedOn w:val="Normal"/>
    <w:rsid w:val="00FD2588"/>
    <w:pPr>
      <w:spacing w:after="120"/>
    </w:pPr>
  </w:style>
  <w:style w:type="paragraph" w:styleId="ListParagraph">
    <w:name w:val="List Paragraph"/>
    <w:basedOn w:val="Normal"/>
    <w:uiPriority w:val="34"/>
    <w:qFormat/>
    <w:rsid w:val="006266A0"/>
    <w:pPr>
      <w:ind w:left="720"/>
    </w:pPr>
  </w:style>
  <w:style w:type="paragraph" w:customStyle="1" w:styleId="MemoBody">
    <w:name w:val="Memo Body"/>
    <w:basedOn w:val="Normal"/>
    <w:rsid w:val="00536F52"/>
    <w:pPr>
      <w:spacing w:before="200"/>
    </w:pPr>
    <w:rPr>
      <w:sz w:val="24"/>
    </w:rPr>
  </w:style>
  <w:style w:type="paragraph" w:customStyle="1" w:styleId="SubjectMemo">
    <w:name w:val="Subject Memo"/>
    <w:basedOn w:val="MemoBody"/>
    <w:next w:val="MemoBody"/>
    <w:rsid w:val="00536F52"/>
    <w:pPr>
      <w:tabs>
        <w:tab w:val="left" w:pos="1296"/>
        <w:tab w:val="left" w:pos="1368"/>
        <w:tab w:val="left" w:pos="1800"/>
      </w:tabs>
      <w:ind w:left="1296" w:hanging="129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0FF3"/>
    <w:rPr>
      <w:rFonts w:ascii="Times New Roman" w:hAnsi="Times New Roman"/>
    </w:rPr>
  </w:style>
  <w:style w:type="paragraph" w:styleId="Heading1">
    <w:name w:val="heading 1"/>
    <w:basedOn w:val="Normal"/>
    <w:next w:val="Normal"/>
    <w:qFormat/>
    <w:rsid w:val="00930FF3"/>
    <w:pPr>
      <w:keepNext/>
      <w:spacing w:before="240" w:after="60"/>
      <w:outlineLvl w:val="0"/>
    </w:pPr>
    <w:rPr>
      <w:rFonts w:ascii="Arial" w:hAnsi="Arial"/>
      <w:b/>
      <w:sz w:val="28"/>
    </w:rPr>
  </w:style>
  <w:style w:type="paragraph" w:styleId="Heading2">
    <w:name w:val="heading 2"/>
    <w:basedOn w:val="Normal"/>
    <w:next w:val="Normal"/>
    <w:qFormat/>
    <w:rsid w:val="00930FF3"/>
    <w:pPr>
      <w:keepNext/>
      <w:jc w:val="right"/>
      <w:outlineLvl w:val="1"/>
    </w:pPr>
    <w:rPr>
      <w:sz w:val="24"/>
    </w:rPr>
  </w:style>
  <w:style w:type="paragraph" w:styleId="Heading3">
    <w:name w:val="heading 3"/>
    <w:basedOn w:val="Normal"/>
    <w:next w:val="Normal"/>
    <w:qFormat/>
    <w:rsid w:val="00930FF3"/>
    <w:pPr>
      <w:keepNext/>
      <w:outlineLvl w:val="2"/>
    </w:pPr>
    <w:rPr>
      <w:b/>
      <w:bCs/>
      <w:color w:val="333399"/>
      <w:sz w:val="18"/>
    </w:rPr>
  </w:style>
  <w:style w:type="paragraph" w:styleId="Heading4">
    <w:name w:val="heading 4"/>
    <w:basedOn w:val="Normal"/>
    <w:next w:val="Normal"/>
    <w:qFormat/>
    <w:rsid w:val="00930FF3"/>
    <w:pPr>
      <w:keepNext/>
      <w:outlineLvl w:val="3"/>
    </w:pPr>
    <w:rPr>
      <w:b/>
      <w:bCs/>
      <w:color w:val="333399"/>
    </w:rPr>
  </w:style>
  <w:style w:type="paragraph" w:styleId="Heading5">
    <w:name w:val="heading 5"/>
    <w:basedOn w:val="Normal"/>
    <w:next w:val="Normal"/>
    <w:qFormat/>
    <w:rsid w:val="00C84972"/>
    <w:pPr>
      <w:spacing w:before="240" w:after="60"/>
      <w:outlineLvl w:val="4"/>
    </w:pPr>
    <w:rPr>
      <w:b/>
      <w:bCs/>
      <w:i/>
      <w:iCs/>
      <w:sz w:val="26"/>
      <w:szCs w:val="26"/>
    </w:rPr>
  </w:style>
  <w:style w:type="paragraph" w:styleId="Heading6">
    <w:name w:val="heading 6"/>
    <w:basedOn w:val="Normal"/>
    <w:next w:val="Normal"/>
    <w:qFormat/>
    <w:rsid w:val="00C84972"/>
    <w:pPr>
      <w:spacing w:before="240" w:after="60"/>
      <w:outlineLvl w:val="5"/>
    </w:pPr>
    <w:rPr>
      <w:b/>
      <w:bCs/>
      <w:sz w:val="22"/>
      <w:szCs w:val="22"/>
    </w:rPr>
  </w:style>
  <w:style w:type="paragraph" w:styleId="Heading7">
    <w:name w:val="heading 7"/>
    <w:basedOn w:val="Normal"/>
    <w:next w:val="Normal"/>
    <w:qFormat/>
    <w:rsid w:val="00C84972"/>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30FF3"/>
    <w:pPr>
      <w:tabs>
        <w:tab w:val="center" w:pos="4320"/>
        <w:tab w:val="right" w:pos="8640"/>
      </w:tabs>
    </w:pPr>
  </w:style>
  <w:style w:type="paragraph" w:styleId="Header">
    <w:name w:val="header"/>
    <w:basedOn w:val="Normal"/>
    <w:rsid w:val="00930FF3"/>
    <w:pPr>
      <w:tabs>
        <w:tab w:val="center" w:pos="4320"/>
        <w:tab w:val="right" w:pos="8640"/>
      </w:tabs>
    </w:pPr>
  </w:style>
  <w:style w:type="paragraph" w:styleId="BalloonText">
    <w:name w:val="Balloon Text"/>
    <w:basedOn w:val="Normal"/>
    <w:semiHidden/>
    <w:rsid w:val="00725DC6"/>
    <w:rPr>
      <w:rFonts w:ascii="Tahoma" w:hAnsi="Tahoma" w:cs="Tahoma"/>
      <w:sz w:val="16"/>
      <w:szCs w:val="16"/>
    </w:rPr>
  </w:style>
  <w:style w:type="paragraph" w:styleId="BodyText">
    <w:name w:val="Body Text"/>
    <w:basedOn w:val="Normal"/>
    <w:rsid w:val="00FD2588"/>
    <w:pPr>
      <w:spacing w:after="120"/>
    </w:pPr>
  </w:style>
  <w:style w:type="paragraph" w:styleId="ListParagraph">
    <w:name w:val="List Paragraph"/>
    <w:basedOn w:val="Normal"/>
    <w:uiPriority w:val="34"/>
    <w:qFormat/>
    <w:rsid w:val="006266A0"/>
    <w:pPr>
      <w:ind w:left="720"/>
    </w:pPr>
  </w:style>
  <w:style w:type="paragraph" w:customStyle="1" w:styleId="MemoBody">
    <w:name w:val="Memo Body"/>
    <w:basedOn w:val="Normal"/>
    <w:rsid w:val="00536F52"/>
    <w:pPr>
      <w:spacing w:before="200"/>
    </w:pPr>
    <w:rPr>
      <w:sz w:val="24"/>
    </w:rPr>
  </w:style>
  <w:style w:type="paragraph" w:customStyle="1" w:styleId="SubjectMemo">
    <w:name w:val="Subject Memo"/>
    <w:basedOn w:val="MemoBody"/>
    <w:next w:val="MemoBody"/>
    <w:rsid w:val="00536F52"/>
    <w:pPr>
      <w:tabs>
        <w:tab w:val="left" w:pos="1296"/>
        <w:tab w:val="left" w:pos="1368"/>
        <w:tab w:val="left" w:pos="1800"/>
      </w:tabs>
      <w:ind w:left="1296" w:hanging="129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mela.jacobs\AppData\Local\Microsoft\Windows\Temporary%20Internet%20Files\Content.Outlook\MZCAYET4\1%20FW%20Office%20of%20CC%20Complete%20Address%20Letter%20Head%20Color%20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53C51FF696E7418A06FED209B8DA3C" ma:contentTypeVersion="0" ma:contentTypeDescription="Create a new document." ma:contentTypeScope="" ma:versionID="b7464d4640220ed17fa2a50a8a7c490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9838A-EF54-44CD-9411-93D13CA7911E}">
  <ds:schemaRefs>
    <ds:schemaRef ds:uri="http://schemas.microsoft.com/office/2006/metadata/properties"/>
  </ds:schemaRefs>
</ds:datastoreItem>
</file>

<file path=customXml/itemProps2.xml><?xml version="1.0" encoding="utf-8"?>
<ds:datastoreItem xmlns:ds="http://schemas.openxmlformats.org/officeDocument/2006/customXml" ds:itemID="{ABDE6E18-0CA3-448B-A2B7-371C02EE1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5C2AC03-1273-4D55-AF3A-0C7A0C0BB10C}">
  <ds:schemaRefs>
    <ds:schemaRef ds:uri="http://schemas.microsoft.com/sharepoint/v3/contenttype/forms"/>
  </ds:schemaRefs>
</ds:datastoreItem>
</file>

<file path=customXml/itemProps4.xml><?xml version="1.0" encoding="utf-8"?>
<ds:datastoreItem xmlns:ds="http://schemas.openxmlformats.org/officeDocument/2006/customXml" ds:itemID="{2D84DF4A-90F1-4B47-BC25-FFFDCA3E3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FW Office of CC Complete Address Letter Head Color New</Template>
  <TotalTime>0</TotalTime>
  <Pages>1</Pages>
  <Words>218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reidd</dc:creator>
  <cp:lastModifiedBy>TULLOS, OWEN W Lt Col USAF ACC 49 WG/JA</cp:lastModifiedBy>
  <cp:revision>3</cp:revision>
  <cp:lastPrinted>2015-09-10T14:42:00Z</cp:lastPrinted>
  <dcterms:created xsi:type="dcterms:W3CDTF">2015-10-05T20:32:00Z</dcterms:created>
  <dcterms:modified xsi:type="dcterms:W3CDTF">2015-10-07T19:50:00Z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0x0101007453C51FF696E7418A06FED209B8DA3C</vt:lpwstr>
  </property>
</Properties>
</file>