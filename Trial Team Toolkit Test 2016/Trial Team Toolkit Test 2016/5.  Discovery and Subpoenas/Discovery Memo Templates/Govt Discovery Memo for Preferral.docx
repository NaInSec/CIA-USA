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BC3533" w:rsidRPr="00BC3533" w:rsidTr="00161666">
        <w:trPr>
          <w:trHeight w:val="1710"/>
        </w:trPr>
        <w:tc>
          <w:tcPr>
            <w:tcW w:w="1710" w:type="dxa"/>
          </w:tcPr>
          <w:p w:rsidR="00BC3533" w:rsidRPr="00BC3533" w:rsidRDefault="00DF2872" w:rsidP="00BC3533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533" w:rsidRPr="00BC3533" w:rsidRDefault="00BC3533" w:rsidP="00BC3533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BC3533" w:rsidRPr="00BC3533" w:rsidRDefault="00BC3533" w:rsidP="00BC3533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BC3533" w:rsidRPr="00BC3533" w:rsidRDefault="00BC3533" w:rsidP="00BC3533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2923DE" w:rsidRPr="00EF3EBC" w:rsidRDefault="00BC3533" w:rsidP="00BC3533">
      <w:pPr>
        <w:jc w:val="right"/>
        <w:outlineLvl w:val="0"/>
        <w:rPr>
          <w:szCs w:val="24"/>
        </w:rPr>
      </w:pPr>
      <w:r w:rsidRPr="00EF3EBC">
        <w:rPr>
          <w:szCs w:val="24"/>
        </w:rPr>
        <w:t>[</w:t>
      </w:r>
      <w:r w:rsidR="000604DA" w:rsidRPr="00EF3EBC">
        <w:rPr>
          <w:szCs w:val="24"/>
        </w:rPr>
        <w:t>Date</w:t>
      </w:r>
      <w:r w:rsidRPr="00EF3EBC">
        <w:rPr>
          <w:szCs w:val="24"/>
        </w:rPr>
        <w:t>]</w:t>
      </w:r>
    </w:p>
    <w:p w:rsidR="002923DE" w:rsidRPr="00EF3EBC" w:rsidRDefault="002923DE" w:rsidP="002923DE">
      <w:pPr>
        <w:outlineLvl w:val="0"/>
        <w:rPr>
          <w:szCs w:val="24"/>
        </w:rPr>
      </w:pPr>
    </w:p>
    <w:p w:rsidR="002923DE" w:rsidRPr="00EF3EBC" w:rsidRDefault="002923DE" w:rsidP="002923DE">
      <w:pPr>
        <w:outlineLvl w:val="0"/>
        <w:rPr>
          <w:szCs w:val="24"/>
        </w:rPr>
      </w:pPr>
      <w:r w:rsidRPr="00EF3EBC">
        <w:rPr>
          <w:szCs w:val="24"/>
        </w:rPr>
        <w:t xml:space="preserve">MEMORANDUM FOR </w:t>
      </w:r>
      <w:r w:rsidR="004B7C86" w:rsidRPr="00EF3EBC">
        <w:rPr>
          <w:szCs w:val="24"/>
        </w:rPr>
        <w:t xml:space="preserve">AREA </w:t>
      </w:r>
      <w:r w:rsidR="004074C4" w:rsidRPr="00EF3EBC">
        <w:rPr>
          <w:szCs w:val="24"/>
        </w:rPr>
        <w:t>DEFENSE COUNSEL</w:t>
      </w:r>
      <w:r w:rsidR="00E230D2" w:rsidRPr="00EF3EBC">
        <w:rPr>
          <w:szCs w:val="24"/>
        </w:rPr>
        <w:t xml:space="preserve"> (</w:t>
      </w:r>
      <w:r w:rsidR="00B217A0" w:rsidRPr="00EF3EBC">
        <w:rPr>
          <w:szCs w:val="24"/>
        </w:rPr>
        <w:t xml:space="preserve">Capt </w:t>
      </w:r>
      <w:r w:rsidR="000604DA" w:rsidRPr="00EF3EBC">
        <w:rPr>
          <w:szCs w:val="24"/>
        </w:rPr>
        <w:t>___________</w:t>
      </w:r>
      <w:r w:rsidR="00E230D2" w:rsidRPr="00EF3EBC">
        <w:rPr>
          <w:szCs w:val="24"/>
        </w:rPr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pStyle w:val="JP"/>
        <w:tabs>
          <w:tab w:val="left" w:pos="810"/>
        </w:tabs>
        <w:outlineLvl w:val="0"/>
      </w:pPr>
      <w:r w:rsidRPr="00EF3EBC">
        <w:t xml:space="preserve">FROM: </w:t>
      </w:r>
      <w:r w:rsidR="000604DA" w:rsidRPr="00EF3EBC">
        <w:t xml:space="preserve"> </w:t>
      </w:r>
      <w:r w:rsidR="00B217A0" w:rsidRPr="00EF3EBC">
        <w:t>TRIAL COUNSEL (</w:t>
      </w:r>
      <w:r w:rsidR="003465D0" w:rsidRPr="00EF3EBC">
        <w:t xml:space="preserve">Capt </w:t>
      </w:r>
      <w:r w:rsidR="000604DA" w:rsidRPr="00EF3EBC">
        <w:t>____________</w:t>
      </w:r>
      <w:r w:rsidR="00667568" w:rsidRPr="00EF3EBC"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rPr>
          <w:szCs w:val="24"/>
        </w:rPr>
      </w:pPr>
      <w:r w:rsidRPr="00EF3EBC">
        <w:rPr>
          <w:szCs w:val="24"/>
        </w:rPr>
        <w:t xml:space="preserve">SUBJECT:  </w:t>
      </w:r>
      <w:r w:rsidR="00E978B9">
        <w:rPr>
          <w:szCs w:val="24"/>
        </w:rPr>
        <w:t xml:space="preserve">Initial </w:t>
      </w:r>
      <w:r w:rsidR="00DF2872">
        <w:rPr>
          <w:szCs w:val="24"/>
        </w:rPr>
        <w:t>Discovery</w:t>
      </w:r>
      <w:r w:rsidR="00E978B9">
        <w:rPr>
          <w:szCs w:val="24"/>
        </w:rPr>
        <w:t xml:space="preserve"> </w:t>
      </w:r>
      <w:r w:rsidR="009B50D7" w:rsidRPr="00EF3EBC">
        <w:rPr>
          <w:szCs w:val="24"/>
        </w:rPr>
        <w:t>–</w:t>
      </w:r>
      <w:r w:rsidR="00B217A0" w:rsidRPr="00EF3EBC">
        <w:rPr>
          <w:szCs w:val="24"/>
        </w:rPr>
        <w:t xml:space="preserve"> </w:t>
      </w:r>
      <w:r w:rsidR="00B217A0" w:rsidRPr="00EF3EBC">
        <w:rPr>
          <w:i/>
          <w:szCs w:val="24"/>
        </w:rPr>
        <w:t xml:space="preserve">US v. </w:t>
      </w:r>
      <w:r w:rsidR="009B50D7" w:rsidRPr="00EF3EBC">
        <w:rPr>
          <w:i/>
          <w:szCs w:val="24"/>
        </w:rPr>
        <w:t>[Accused Info]</w:t>
      </w:r>
    </w:p>
    <w:p w:rsidR="00325CDE" w:rsidRPr="00EF3EBC" w:rsidRDefault="00325CDE" w:rsidP="00325CDE">
      <w:pPr>
        <w:rPr>
          <w:szCs w:val="24"/>
        </w:rPr>
      </w:pPr>
    </w:p>
    <w:p w:rsidR="00D77820" w:rsidRDefault="003C488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  <w:r w:rsidRPr="00EF3EBC">
        <w:rPr>
          <w:rFonts w:eastAsia="Calibri"/>
          <w:szCs w:val="24"/>
        </w:rPr>
        <w:t xml:space="preserve">1.   </w:t>
      </w:r>
      <w:r w:rsidR="00DF2872">
        <w:rPr>
          <w:rFonts w:eastAsia="Calibri"/>
          <w:szCs w:val="24"/>
        </w:rPr>
        <w:t>In accordance with the Government’s discovery obligations under RCM 701(d), we provide the following:</w:t>
      </w:r>
    </w:p>
    <w:p w:rsidR="00DF2872" w:rsidRPr="00DF2872" w:rsidRDefault="00DF287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</w:p>
    <w:p w:rsidR="00625652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Pr="00DF2872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  a.  </w:t>
      </w:r>
    </w:p>
    <w:p w:rsidR="00DF2872" w:rsidRPr="00EF3EBC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    b.  </w:t>
      </w:r>
    </w:p>
    <w:p w:rsidR="00DF2872" w:rsidRDefault="00DF2872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     c.  </w:t>
      </w:r>
    </w:p>
    <w:p w:rsidR="00E978B9" w:rsidRPr="00EF3EBC" w:rsidRDefault="00E978B9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</w:p>
    <w:p w:rsidR="006A6ACD" w:rsidRPr="00EF3EBC" w:rsidRDefault="00DF2872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  <w:r>
        <w:rPr>
          <w:rFonts w:eastAsia="Calibri"/>
          <w:bCs/>
          <w:szCs w:val="24"/>
        </w:rPr>
        <w:t xml:space="preserve">2.  </w:t>
      </w:r>
      <w:r w:rsidR="000A075F" w:rsidRPr="00EF3EBC">
        <w:rPr>
          <w:rFonts w:eastAsia="Calibri"/>
          <w:bCs/>
          <w:szCs w:val="24"/>
        </w:rPr>
        <w:t xml:space="preserve">By and through </w:t>
      </w:r>
      <w:r>
        <w:rPr>
          <w:rFonts w:eastAsia="Calibri"/>
          <w:bCs/>
          <w:szCs w:val="24"/>
        </w:rPr>
        <w:t>c</w:t>
      </w:r>
      <w:r w:rsidR="000A075F" w:rsidRPr="00EF3EBC">
        <w:rPr>
          <w:rFonts w:eastAsia="Calibri"/>
          <w:bCs/>
          <w:szCs w:val="24"/>
        </w:rPr>
        <w:t xml:space="preserve">ounsel, the Government has provided this </w:t>
      </w:r>
      <w:r w:rsidR="0051174A" w:rsidRPr="00EF3EBC">
        <w:rPr>
          <w:rFonts w:eastAsia="Calibri"/>
          <w:bCs/>
          <w:szCs w:val="24"/>
        </w:rPr>
        <w:t>Discovery</w:t>
      </w:r>
      <w:r w:rsidR="00C50776" w:rsidRPr="00EF3EBC">
        <w:rPr>
          <w:rFonts w:eastAsia="Calibri"/>
          <w:bCs/>
          <w:szCs w:val="24"/>
        </w:rPr>
        <w:t>.</w:t>
      </w:r>
      <w:r w:rsidR="003877D1">
        <w:rPr>
          <w:rFonts w:eastAsia="Calibri"/>
          <w:bCs/>
          <w:szCs w:val="24"/>
        </w:rPr>
        <w:t xml:space="preserve">  If you have questions or concerns regarding this response, please contact me at </w:t>
      </w:r>
      <w:r w:rsidR="003877D1">
        <w:t>[DSN Number] or [Email].</w:t>
      </w:r>
    </w:p>
    <w:p w:rsidR="0051174A" w:rsidRPr="00EF3EBC" w:rsidRDefault="0051174A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</w:p>
    <w:p w:rsidR="00E978B9" w:rsidRDefault="00E978B9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</w:p>
    <w:p w:rsidR="006A6ACD" w:rsidRPr="00EF3EBC" w:rsidRDefault="006A6ACD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</w:p>
    <w:p w:rsidR="00FB2CEE" w:rsidRPr="00EF3EBC" w:rsidRDefault="00FB2CEE" w:rsidP="00FB2CEE">
      <w:pPr>
        <w:spacing w:after="200" w:line="276" w:lineRule="auto"/>
        <w:jc w:val="center"/>
        <w:rPr>
          <w:rFonts w:eastAsia="Calibri"/>
          <w:b/>
          <w:bCs/>
          <w:szCs w:val="24"/>
        </w:rPr>
      </w:pPr>
      <w:r w:rsidRPr="00EF3EBC">
        <w:rPr>
          <w:rFonts w:eastAsia="Calibri"/>
          <w:b/>
          <w:bCs/>
          <w:szCs w:val="24"/>
        </w:rPr>
        <w:t>CERTIFICATE OF SERVICE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 xml:space="preserve">I certify that I </w:t>
      </w:r>
      <w:r w:rsidR="0021314A">
        <w:rPr>
          <w:rFonts w:eastAsia="Calibri"/>
          <w:bCs/>
          <w:szCs w:val="24"/>
        </w:rPr>
        <w:t>caused</w:t>
      </w:r>
      <w:r w:rsidRPr="00EF3EBC">
        <w:rPr>
          <w:rFonts w:eastAsia="Calibri"/>
          <w:bCs/>
          <w:szCs w:val="24"/>
        </w:rPr>
        <w:t xml:space="preserve"> a copy of the foregoing </w:t>
      </w:r>
      <w:r w:rsidR="0021314A" w:rsidRPr="00EF3EBC">
        <w:rPr>
          <w:szCs w:val="24"/>
        </w:rPr>
        <w:t xml:space="preserve">Government Response to Defense </w:t>
      </w:r>
      <w:r w:rsidR="0021314A">
        <w:rPr>
          <w:szCs w:val="24"/>
        </w:rPr>
        <w:t xml:space="preserve">Initial </w:t>
      </w:r>
      <w:r w:rsidR="0021314A" w:rsidRPr="00EF3EBC">
        <w:rPr>
          <w:szCs w:val="24"/>
        </w:rPr>
        <w:t>Discovery Request</w:t>
      </w:r>
      <w:r w:rsidR="0021314A" w:rsidRPr="00EF3EBC">
        <w:rPr>
          <w:rFonts w:eastAsia="Calibri"/>
          <w:bCs/>
          <w:szCs w:val="24"/>
        </w:rPr>
        <w:t xml:space="preserve"> </w:t>
      </w:r>
      <w:r w:rsidRPr="00EF3EBC">
        <w:rPr>
          <w:rFonts w:eastAsia="Calibri"/>
          <w:bCs/>
          <w:szCs w:val="24"/>
        </w:rPr>
        <w:t>to be served on the Defense via</w:t>
      </w:r>
      <w:r w:rsidR="006478EE">
        <w:rPr>
          <w:rFonts w:eastAsia="Calibri"/>
          <w:bCs/>
          <w:szCs w:val="24"/>
        </w:rPr>
        <w:t xml:space="preserve"> electronic mail</w:t>
      </w:r>
      <w:r w:rsidR="0021314A">
        <w:rPr>
          <w:rFonts w:eastAsia="Calibri"/>
          <w:bCs/>
          <w:szCs w:val="24"/>
        </w:rPr>
        <w:t xml:space="preserve"> </w:t>
      </w:r>
      <w:r w:rsidR="0021314A" w:rsidRPr="00EF3EBC">
        <w:rPr>
          <w:rFonts w:eastAsia="Calibri"/>
          <w:bCs/>
          <w:szCs w:val="24"/>
        </w:rPr>
        <w:t xml:space="preserve">on </w:t>
      </w:r>
      <w:r w:rsidR="0021314A">
        <w:rPr>
          <w:rFonts w:eastAsia="Calibri"/>
          <w:bCs/>
          <w:szCs w:val="24"/>
        </w:rPr>
        <w:t>[</w:t>
      </w:r>
      <w:r w:rsidR="0021314A" w:rsidRPr="00EF3EBC">
        <w:rPr>
          <w:rFonts w:eastAsia="Calibri"/>
          <w:bCs/>
          <w:szCs w:val="24"/>
        </w:rPr>
        <w:t>Date</w:t>
      </w:r>
      <w:r w:rsidR="0021314A">
        <w:rPr>
          <w:rFonts w:eastAsia="Calibri"/>
          <w:bCs/>
          <w:szCs w:val="24"/>
        </w:rPr>
        <w:t>]</w:t>
      </w:r>
      <w:r w:rsidRPr="00EF3EBC">
        <w:rPr>
          <w:rFonts w:eastAsia="Calibri"/>
          <w:bCs/>
          <w:szCs w:val="24"/>
        </w:rPr>
        <w:t>.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ab/>
      </w:r>
    </w:p>
    <w:p w:rsidR="00FB2CEE" w:rsidRPr="00EF3EBC" w:rsidRDefault="00FB2CEE" w:rsidP="00E978B9">
      <w:pPr>
        <w:tabs>
          <w:tab w:val="left" w:pos="4320"/>
        </w:tabs>
        <w:spacing w:after="200" w:line="276" w:lineRule="auto"/>
        <w:ind w:left="5040"/>
        <w:rPr>
          <w:szCs w:val="24"/>
        </w:rPr>
      </w:pPr>
      <w:r w:rsidRPr="00EF3EBC">
        <w:rPr>
          <w:rFonts w:eastAsia="Calibri"/>
          <w:bCs/>
          <w:szCs w:val="24"/>
        </w:rPr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  <w:bookmarkStart w:id="0" w:name="_GoBack"/>
      <w:bookmarkEnd w:id="0"/>
    </w:p>
    <w:sectPr w:rsidR="00FB2CEE" w:rsidRPr="00EF3EBC" w:rsidSect="003F7DF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0" w:footer="7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66" w:rsidRDefault="00161666">
      <w:r>
        <w:separator/>
      </w:r>
    </w:p>
  </w:endnote>
  <w:endnote w:type="continuationSeparator" w:id="0">
    <w:p w:rsidR="00161666" w:rsidRDefault="0016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1EF" w:rsidRDefault="00B51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0604DA" w:rsidP="000604DA">
    <w:pPr>
      <w:pStyle w:val="Footer"/>
      <w:jc w:val="center"/>
    </w:pPr>
    <w:r w:rsidRPr="000604DA">
      <w:t xml:space="preserve">Page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PAGE </w:instrText>
    </w:r>
    <w:r w:rsidRPr="000604DA">
      <w:rPr>
        <w:bCs/>
        <w:szCs w:val="24"/>
      </w:rPr>
      <w:fldChar w:fldCharType="separate"/>
    </w:r>
    <w:r w:rsidR="00E978B9">
      <w:rPr>
        <w:bCs/>
        <w:noProof/>
      </w:rPr>
      <w:t>2</w:t>
    </w:r>
    <w:r w:rsidRPr="000604DA">
      <w:rPr>
        <w:bCs/>
        <w:szCs w:val="24"/>
      </w:rPr>
      <w:fldChar w:fldCharType="end"/>
    </w:r>
    <w:r w:rsidRPr="000604DA">
      <w:t xml:space="preserve"> of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NUMPAGES  </w:instrText>
    </w:r>
    <w:r w:rsidRPr="000604DA">
      <w:rPr>
        <w:bCs/>
        <w:szCs w:val="24"/>
      </w:rPr>
      <w:fldChar w:fldCharType="separate"/>
    </w:r>
    <w:r w:rsidR="00E978B9">
      <w:rPr>
        <w:bCs/>
        <w:noProof/>
      </w:rPr>
      <w:t>2</w:t>
    </w:r>
    <w:r w:rsidRPr="000604DA">
      <w:rPr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66" w:rsidRDefault="00161666">
      <w:r>
        <w:separator/>
      </w:r>
    </w:p>
  </w:footnote>
  <w:footnote w:type="continuationSeparator" w:id="0">
    <w:p w:rsidR="00161666" w:rsidRDefault="0016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511EF" w:rsidRDefault="00B511E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page" w:x="10657" w:y="1001"/>
      <w:rPr>
        <w:rStyle w:val="PageNumber"/>
      </w:rPr>
    </w:pPr>
  </w:p>
  <w:p w:rsidR="00B511EF" w:rsidRDefault="00B511EF">
    <w:pPr>
      <w:framePr w:w="10800" w:h="432" w:hRule="exact" w:wrap="around" w:vAnchor="page" w:hAnchor="page" w:x="721" w:y="433" w:anchorLock="1"/>
      <w:ind w:right="360"/>
      <w:jc w:val="center"/>
      <w:rPr>
        <w:rFonts w:ascii="Arial" w:hAnsi="Arial"/>
        <w:b/>
        <w:sz w:val="36"/>
      </w:rPr>
    </w:pPr>
    <w:bookmarkStart w:id="1" w:name="ClassLabel2"/>
    <w:bookmarkEnd w:id="1"/>
  </w:p>
  <w:p w:rsidR="00B511EF" w:rsidRDefault="00B511E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D74"/>
    <w:multiLevelType w:val="hybridMultilevel"/>
    <w:tmpl w:val="8D8464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043212"/>
    <w:multiLevelType w:val="hybridMultilevel"/>
    <w:tmpl w:val="258A7D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211B00"/>
    <w:multiLevelType w:val="hybridMultilevel"/>
    <w:tmpl w:val="630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51120"/>
    <w:multiLevelType w:val="hybridMultilevel"/>
    <w:tmpl w:val="8D44D53C"/>
    <w:lvl w:ilvl="0" w:tplc="3B22F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9C9"/>
    <w:multiLevelType w:val="hybridMultilevel"/>
    <w:tmpl w:val="9F46CC30"/>
    <w:lvl w:ilvl="0" w:tplc="393AD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65311"/>
    <w:multiLevelType w:val="hybridMultilevel"/>
    <w:tmpl w:val="278CB0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35B0824"/>
    <w:multiLevelType w:val="hybridMultilevel"/>
    <w:tmpl w:val="FF6EE832"/>
    <w:lvl w:ilvl="0" w:tplc="FC9A6B4E">
      <w:start w:val="14"/>
      <w:numFmt w:val="decimal"/>
      <w:lvlText w:val="(%1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45F409B"/>
    <w:multiLevelType w:val="hybridMultilevel"/>
    <w:tmpl w:val="9E8CFF56"/>
    <w:lvl w:ilvl="0" w:tplc="1DD03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6E647E"/>
    <w:multiLevelType w:val="hybridMultilevel"/>
    <w:tmpl w:val="080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524B"/>
    <w:multiLevelType w:val="hybridMultilevel"/>
    <w:tmpl w:val="62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22477"/>
    <w:multiLevelType w:val="hybridMultilevel"/>
    <w:tmpl w:val="89B6A63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>
    <w:nsid w:val="49F57EAF"/>
    <w:multiLevelType w:val="hybridMultilevel"/>
    <w:tmpl w:val="E05837E4"/>
    <w:lvl w:ilvl="0" w:tplc="8CEA92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A3431"/>
    <w:multiLevelType w:val="hybridMultilevel"/>
    <w:tmpl w:val="5B066D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27D5E2D"/>
    <w:multiLevelType w:val="hybridMultilevel"/>
    <w:tmpl w:val="5A526F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55FC7008"/>
    <w:multiLevelType w:val="singleLevel"/>
    <w:tmpl w:val="430201E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 w:val="0"/>
        <w:i w:val="0"/>
        <w:sz w:val="24"/>
      </w:rPr>
    </w:lvl>
  </w:abstractNum>
  <w:abstractNum w:abstractNumId="15">
    <w:nsid w:val="5666473D"/>
    <w:multiLevelType w:val="hybridMultilevel"/>
    <w:tmpl w:val="27C63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87A82"/>
    <w:multiLevelType w:val="hybridMultilevel"/>
    <w:tmpl w:val="6E9E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76897"/>
    <w:multiLevelType w:val="hybridMultilevel"/>
    <w:tmpl w:val="797CF8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0014C0E"/>
    <w:multiLevelType w:val="hybridMultilevel"/>
    <w:tmpl w:val="96E07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257F6"/>
    <w:multiLevelType w:val="hybridMultilevel"/>
    <w:tmpl w:val="0D30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301450"/>
    <w:multiLevelType w:val="hybridMultilevel"/>
    <w:tmpl w:val="F4888FB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1">
    <w:nsid w:val="6BC827A9"/>
    <w:multiLevelType w:val="hybridMultilevel"/>
    <w:tmpl w:val="91EED45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2">
    <w:nsid w:val="6F21205B"/>
    <w:multiLevelType w:val="hybridMultilevel"/>
    <w:tmpl w:val="092E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22088E"/>
    <w:multiLevelType w:val="hybridMultilevel"/>
    <w:tmpl w:val="EEF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B78A7"/>
    <w:multiLevelType w:val="hybridMultilevel"/>
    <w:tmpl w:val="C3784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8FA5B96"/>
    <w:multiLevelType w:val="hybridMultilevel"/>
    <w:tmpl w:val="832C9268"/>
    <w:lvl w:ilvl="0" w:tplc="DCC2AF5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79A57D96"/>
    <w:multiLevelType w:val="hybridMultilevel"/>
    <w:tmpl w:val="91BA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412C99"/>
    <w:multiLevelType w:val="hybridMultilevel"/>
    <w:tmpl w:val="657A52BC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18"/>
  </w:num>
  <w:num w:numId="7">
    <w:abstractNumId w:val="15"/>
  </w:num>
  <w:num w:numId="8">
    <w:abstractNumId w:val="0"/>
  </w:num>
  <w:num w:numId="9">
    <w:abstractNumId w:val="13"/>
  </w:num>
  <w:num w:numId="10">
    <w:abstractNumId w:val="10"/>
  </w:num>
  <w:num w:numId="11">
    <w:abstractNumId w:val="19"/>
  </w:num>
  <w:num w:numId="12">
    <w:abstractNumId w:val="21"/>
  </w:num>
  <w:num w:numId="13">
    <w:abstractNumId w:val="8"/>
  </w:num>
  <w:num w:numId="14">
    <w:abstractNumId w:val="27"/>
  </w:num>
  <w:num w:numId="15">
    <w:abstractNumId w:val="20"/>
  </w:num>
  <w:num w:numId="16">
    <w:abstractNumId w:val="2"/>
  </w:num>
  <w:num w:numId="17">
    <w:abstractNumId w:val="22"/>
  </w:num>
  <w:num w:numId="18">
    <w:abstractNumId w:val="16"/>
  </w:num>
  <w:num w:numId="19">
    <w:abstractNumId w:val="26"/>
  </w:num>
  <w:num w:numId="20">
    <w:abstractNumId w:val="23"/>
  </w:num>
  <w:num w:numId="21">
    <w:abstractNumId w:val="9"/>
  </w:num>
  <w:num w:numId="22">
    <w:abstractNumId w:val="24"/>
  </w:num>
  <w:num w:numId="23">
    <w:abstractNumId w:val="12"/>
  </w:num>
  <w:num w:numId="24">
    <w:abstractNumId w:val="17"/>
  </w:num>
  <w:num w:numId="25">
    <w:abstractNumId w:val="1"/>
  </w:num>
  <w:num w:numId="26">
    <w:abstractNumId w:val="5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ressee1" w:val="1. 11 WG/JA"/>
    <w:docVar w:name="AddresseeCount$" w:val=" 1"/>
    <w:docVar w:name="AttachCount$" w:val=" 0"/>
    <w:docVar w:name="CcCount$" w:val=" 0"/>
    <w:docVar w:name="Classified$" w:val="0"/>
    <w:docVar w:name="ClassSystem$" w:val="0"/>
    <w:docVar w:name="FromAddNum$" w:val="0"/>
    <w:docVar w:name="FromAddress$" w:val="AFLSA/JAJM_x000d__x000a_112 Luke Avenue, Room 343_x000d__x000a_Bolling AFB DC  20332-8000"/>
    <w:docVar w:name="Letterhead$" w:val="1"/>
    <w:docVar w:name="LetterheadText$" w:val="DEPARTMENT OF THE AIR FORCE_x000d__x000a_AIR FORCE LEGAL SERVICES AGENCY"/>
    <w:docVar w:name="LHPresent" w:val="Letter Head Is Present"/>
    <w:docVar w:name="ListSigner$" w:val=" 0"/>
    <w:docVar w:name="RefCount$" w:val=" 0"/>
    <w:docVar w:name="Routing$" w:val="0"/>
    <w:docVar w:name="SeeDistribution$" w:val="0"/>
    <w:docVar w:name="SelectedCount$" w:val=" 0"/>
    <w:docVar w:name="SelectedHandleCount$" w:val=" 0"/>
    <w:docVar w:name="SigElmt$" w:val="JANET MISHLER, GS-12_x000d__x000a_Chief, Appellate Records Branch_x000d__x000a_Air Force Legal Services Agency"/>
    <w:docVar w:name="SignerName$" w:val="AFLSA"/>
    <w:docVar w:name="SignerType$" w:val="4"/>
    <w:docVar w:name="Slogan$" w:val="0"/>
    <w:docVar w:name="Subject$" w:val="U.S. v. A1C Quincy L. Boyd"/>
    <w:docVar w:name="UnclassRemove$" w:val="1"/>
    <w:docVar w:name="UsedDocument$" w:val="1"/>
    <w:docVar w:name="vAddresseeChanged$" w:val="1"/>
  </w:docVars>
  <w:rsids>
    <w:rsidRoot w:val="00FD2863"/>
    <w:rsid w:val="00001F27"/>
    <w:rsid w:val="0000759C"/>
    <w:rsid w:val="00011178"/>
    <w:rsid w:val="00011F42"/>
    <w:rsid w:val="00013657"/>
    <w:rsid w:val="00014236"/>
    <w:rsid w:val="00021B10"/>
    <w:rsid w:val="00046139"/>
    <w:rsid w:val="00056711"/>
    <w:rsid w:val="000604DA"/>
    <w:rsid w:val="00066817"/>
    <w:rsid w:val="00070CE0"/>
    <w:rsid w:val="00075420"/>
    <w:rsid w:val="0007697F"/>
    <w:rsid w:val="000A075F"/>
    <w:rsid w:val="000A1156"/>
    <w:rsid w:val="000B33AF"/>
    <w:rsid w:val="000B7945"/>
    <w:rsid w:val="000C530C"/>
    <w:rsid w:val="000D4482"/>
    <w:rsid w:val="000D60DC"/>
    <w:rsid w:val="000E05B4"/>
    <w:rsid w:val="000E2A69"/>
    <w:rsid w:val="000E6B5D"/>
    <w:rsid w:val="000F4FF6"/>
    <w:rsid w:val="001052FB"/>
    <w:rsid w:val="00106582"/>
    <w:rsid w:val="00121831"/>
    <w:rsid w:val="00123E83"/>
    <w:rsid w:val="00130CD2"/>
    <w:rsid w:val="00132D12"/>
    <w:rsid w:val="00141BF1"/>
    <w:rsid w:val="0014488D"/>
    <w:rsid w:val="00150990"/>
    <w:rsid w:val="0016139A"/>
    <w:rsid w:val="00161666"/>
    <w:rsid w:val="001672A8"/>
    <w:rsid w:val="00171636"/>
    <w:rsid w:val="001813F2"/>
    <w:rsid w:val="00186D86"/>
    <w:rsid w:val="00186DB7"/>
    <w:rsid w:val="0019225A"/>
    <w:rsid w:val="001976E3"/>
    <w:rsid w:val="001A0A70"/>
    <w:rsid w:val="001A2A2D"/>
    <w:rsid w:val="001A5538"/>
    <w:rsid w:val="001B14EC"/>
    <w:rsid w:val="001B6589"/>
    <w:rsid w:val="001B7755"/>
    <w:rsid w:val="001D1BD8"/>
    <w:rsid w:val="001D4D29"/>
    <w:rsid w:val="001F4B66"/>
    <w:rsid w:val="00206D1F"/>
    <w:rsid w:val="00207612"/>
    <w:rsid w:val="0021314A"/>
    <w:rsid w:val="00217AA3"/>
    <w:rsid w:val="00220404"/>
    <w:rsid w:val="00223A23"/>
    <w:rsid w:val="00224D8E"/>
    <w:rsid w:val="00226236"/>
    <w:rsid w:val="00233078"/>
    <w:rsid w:val="00233260"/>
    <w:rsid w:val="00240DE5"/>
    <w:rsid w:val="00241581"/>
    <w:rsid w:val="00251335"/>
    <w:rsid w:val="00281D6A"/>
    <w:rsid w:val="002923DE"/>
    <w:rsid w:val="00294418"/>
    <w:rsid w:val="002A0BCA"/>
    <w:rsid w:val="002B6BC7"/>
    <w:rsid w:val="002B7117"/>
    <w:rsid w:val="002C25C9"/>
    <w:rsid w:val="002C4A32"/>
    <w:rsid w:val="002D1A12"/>
    <w:rsid w:val="002D2631"/>
    <w:rsid w:val="002D56CF"/>
    <w:rsid w:val="002D683B"/>
    <w:rsid w:val="002E0168"/>
    <w:rsid w:val="002F5AC7"/>
    <w:rsid w:val="00304F2F"/>
    <w:rsid w:val="00305E73"/>
    <w:rsid w:val="003210D3"/>
    <w:rsid w:val="00323C84"/>
    <w:rsid w:val="00325CDE"/>
    <w:rsid w:val="00332B50"/>
    <w:rsid w:val="00333716"/>
    <w:rsid w:val="0033696D"/>
    <w:rsid w:val="00336DD9"/>
    <w:rsid w:val="00345B29"/>
    <w:rsid w:val="003465D0"/>
    <w:rsid w:val="00346EE2"/>
    <w:rsid w:val="00352059"/>
    <w:rsid w:val="003662B3"/>
    <w:rsid w:val="00366EC2"/>
    <w:rsid w:val="00383019"/>
    <w:rsid w:val="00385905"/>
    <w:rsid w:val="003877D1"/>
    <w:rsid w:val="00387B41"/>
    <w:rsid w:val="003908AF"/>
    <w:rsid w:val="003A030C"/>
    <w:rsid w:val="003A08DB"/>
    <w:rsid w:val="003B7DA4"/>
    <w:rsid w:val="003C4882"/>
    <w:rsid w:val="003C6647"/>
    <w:rsid w:val="003D1B48"/>
    <w:rsid w:val="003D57EA"/>
    <w:rsid w:val="003E2C53"/>
    <w:rsid w:val="003F08A0"/>
    <w:rsid w:val="003F7DF2"/>
    <w:rsid w:val="004074C4"/>
    <w:rsid w:val="00422846"/>
    <w:rsid w:val="00423219"/>
    <w:rsid w:val="00425CFF"/>
    <w:rsid w:val="00427FC0"/>
    <w:rsid w:val="0043054B"/>
    <w:rsid w:val="00430E11"/>
    <w:rsid w:val="00434867"/>
    <w:rsid w:val="00434D67"/>
    <w:rsid w:val="00436AD4"/>
    <w:rsid w:val="00444927"/>
    <w:rsid w:val="00457BC8"/>
    <w:rsid w:val="00462E1F"/>
    <w:rsid w:val="00483967"/>
    <w:rsid w:val="00484D3F"/>
    <w:rsid w:val="004865F5"/>
    <w:rsid w:val="004924B0"/>
    <w:rsid w:val="00496541"/>
    <w:rsid w:val="00497874"/>
    <w:rsid w:val="004A0D3D"/>
    <w:rsid w:val="004A5377"/>
    <w:rsid w:val="004B081A"/>
    <w:rsid w:val="004B1E58"/>
    <w:rsid w:val="004B7C86"/>
    <w:rsid w:val="004B7E15"/>
    <w:rsid w:val="004F44E4"/>
    <w:rsid w:val="004F6AE0"/>
    <w:rsid w:val="00506B5A"/>
    <w:rsid w:val="0051174A"/>
    <w:rsid w:val="00516E24"/>
    <w:rsid w:val="00521C98"/>
    <w:rsid w:val="00537493"/>
    <w:rsid w:val="005658A6"/>
    <w:rsid w:val="0056687A"/>
    <w:rsid w:val="00574F31"/>
    <w:rsid w:val="00585220"/>
    <w:rsid w:val="00596D2F"/>
    <w:rsid w:val="00597B33"/>
    <w:rsid w:val="005A390E"/>
    <w:rsid w:val="005A646E"/>
    <w:rsid w:val="005B0069"/>
    <w:rsid w:val="005B38BC"/>
    <w:rsid w:val="005C506D"/>
    <w:rsid w:val="005D42C6"/>
    <w:rsid w:val="005D51DC"/>
    <w:rsid w:val="005D70E6"/>
    <w:rsid w:val="005F1BE5"/>
    <w:rsid w:val="005F3506"/>
    <w:rsid w:val="005F3822"/>
    <w:rsid w:val="005F4F22"/>
    <w:rsid w:val="006058E9"/>
    <w:rsid w:val="00607DCB"/>
    <w:rsid w:val="0061594D"/>
    <w:rsid w:val="00625652"/>
    <w:rsid w:val="00631455"/>
    <w:rsid w:val="00632CC5"/>
    <w:rsid w:val="00642501"/>
    <w:rsid w:val="00643250"/>
    <w:rsid w:val="00644F69"/>
    <w:rsid w:val="006478EE"/>
    <w:rsid w:val="00667561"/>
    <w:rsid w:val="00667568"/>
    <w:rsid w:val="00670652"/>
    <w:rsid w:val="006707A4"/>
    <w:rsid w:val="00672FB4"/>
    <w:rsid w:val="0067342B"/>
    <w:rsid w:val="006740F7"/>
    <w:rsid w:val="00674AE4"/>
    <w:rsid w:val="006924C2"/>
    <w:rsid w:val="006A0DD9"/>
    <w:rsid w:val="006A6ACD"/>
    <w:rsid w:val="006A75FB"/>
    <w:rsid w:val="006B2CC0"/>
    <w:rsid w:val="006C056E"/>
    <w:rsid w:val="006C2B18"/>
    <w:rsid w:val="006C5851"/>
    <w:rsid w:val="006D337B"/>
    <w:rsid w:val="006D6005"/>
    <w:rsid w:val="006E7F7F"/>
    <w:rsid w:val="006F2575"/>
    <w:rsid w:val="007020E8"/>
    <w:rsid w:val="00702C78"/>
    <w:rsid w:val="007172AD"/>
    <w:rsid w:val="00720975"/>
    <w:rsid w:val="0072184E"/>
    <w:rsid w:val="00733A3C"/>
    <w:rsid w:val="00760E47"/>
    <w:rsid w:val="00771F9A"/>
    <w:rsid w:val="007907F0"/>
    <w:rsid w:val="007A1135"/>
    <w:rsid w:val="007A324E"/>
    <w:rsid w:val="007A414A"/>
    <w:rsid w:val="007A5A11"/>
    <w:rsid w:val="007A6C93"/>
    <w:rsid w:val="007C515A"/>
    <w:rsid w:val="007D32AA"/>
    <w:rsid w:val="007E125E"/>
    <w:rsid w:val="008008D1"/>
    <w:rsid w:val="008014D6"/>
    <w:rsid w:val="008063D6"/>
    <w:rsid w:val="008326BE"/>
    <w:rsid w:val="0083484E"/>
    <w:rsid w:val="0083642D"/>
    <w:rsid w:val="008424F9"/>
    <w:rsid w:val="008470ED"/>
    <w:rsid w:val="008511EA"/>
    <w:rsid w:val="00851D77"/>
    <w:rsid w:val="0087218D"/>
    <w:rsid w:val="00875196"/>
    <w:rsid w:val="00896ACF"/>
    <w:rsid w:val="008A358B"/>
    <w:rsid w:val="008B0D78"/>
    <w:rsid w:val="008C5A56"/>
    <w:rsid w:val="008D0899"/>
    <w:rsid w:val="008D62F4"/>
    <w:rsid w:val="008E0DF3"/>
    <w:rsid w:val="00911304"/>
    <w:rsid w:val="00913E44"/>
    <w:rsid w:val="009158AA"/>
    <w:rsid w:val="009215C4"/>
    <w:rsid w:val="009222B5"/>
    <w:rsid w:val="009364CA"/>
    <w:rsid w:val="00944E66"/>
    <w:rsid w:val="009474DE"/>
    <w:rsid w:val="0096048B"/>
    <w:rsid w:val="00961283"/>
    <w:rsid w:val="009671EE"/>
    <w:rsid w:val="009850B6"/>
    <w:rsid w:val="009B50D7"/>
    <w:rsid w:val="009B6FAB"/>
    <w:rsid w:val="009C0F89"/>
    <w:rsid w:val="009C16D7"/>
    <w:rsid w:val="009C172D"/>
    <w:rsid w:val="009C4D63"/>
    <w:rsid w:val="009D37EC"/>
    <w:rsid w:val="009D79F8"/>
    <w:rsid w:val="009F024D"/>
    <w:rsid w:val="00A03397"/>
    <w:rsid w:val="00A1423B"/>
    <w:rsid w:val="00A21872"/>
    <w:rsid w:val="00A33521"/>
    <w:rsid w:val="00A40E86"/>
    <w:rsid w:val="00A443D3"/>
    <w:rsid w:val="00A44E9D"/>
    <w:rsid w:val="00A51ED0"/>
    <w:rsid w:val="00A52174"/>
    <w:rsid w:val="00A57069"/>
    <w:rsid w:val="00A71C8C"/>
    <w:rsid w:val="00A74C91"/>
    <w:rsid w:val="00A91CF2"/>
    <w:rsid w:val="00AA4AC2"/>
    <w:rsid w:val="00AB49F8"/>
    <w:rsid w:val="00AC04AA"/>
    <w:rsid w:val="00AC3799"/>
    <w:rsid w:val="00AC605F"/>
    <w:rsid w:val="00AD2433"/>
    <w:rsid w:val="00AD5B32"/>
    <w:rsid w:val="00AD6120"/>
    <w:rsid w:val="00AF030B"/>
    <w:rsid w:val="00B02BD1"/>
    <w:rsid w:val="00B11FBD"/>
    <w:rsid w:val="00B13E44"/>
    <w:rsid w:val="00B217A0"/>
    <w:rsid w:val="00B25FF6"/>
    <w:rsid w:val="00B307FA"/>
    <w:rsid w:val="00B30C18"/>
    <w:rsid w:val="00B3252B"/>
    <w:rsid w:val="00B338CC"/>
    <w:rsid w:val="00B37BD3"/>
    <w:rsid w:val="00B511EF"/>
    <w:rsid w:val="00B67BF9"/>
    <w:rsid w:val="00B71A08"/>
    <w:rsid w:val="00B84DAD"/>
    <w:rsid w:val="00BA1895"/>
    <w:rsid w:val="00BB1DC0"/>
    <w:rsid w:val="00BB21EB"/>
    <w:rsid w:val="00BC2FBA"/>
    <w:rsid w:val="00BC3533"/>
    <w:rsid w:val="00BE003E"/>
    <w:rsid w:val="00C04897"/>
    <w:rsid w:val="00C24F47"/>
    <w:rsid w:val="00C27C81"/>
    <w:rsid w:val="00C41ED8"/>
    <w:rsid w:val="00C50776"/>
    <w:rsid w:val="00C538D4"/>
    <w:rsid w:val="00C57B69"/>
    <w:rsid w:val="00C60729"/>
    <w:rsid w:val="00C67EA3"/>
    <w:rsid w:val="00C718C8"/>
    <w:rsid w:val="00C76D93"/>
    <w:rsid w:val="00C80076"/>
    <w:rsid w:val="00C81C98"/>
    <w:rsid w:val="00C82A04"/>
    <w:rsid w:val="00CA2ADC"/>
    <w:rsid w:val="00CC70B2"/>
    <w:rsid w:val="00CE099C"/>
    <w:rsid w:val="00D00C7B"/>
    <w:rsid w:val="00D2141B"/>
    <w:rsid w:val="00D21C25"/>
    <w:rsid w:val="00D265D1"/>
    <w:rsid w:val="00D411E0"/>
    <w:rsid w:val="00D45682"/>
    <w:rsid w:val="00D462CC"/>
    <w:rsid w:val="00D53243"/>
    <w:rsid w:val="00D61E3A"/>
    <w:rsid w:val="00D64C5E"/>
    <w:rsid w:val="00D7764E"/>
    <w:rsid w:val="00D77820"/>
    <w:rsid w:val="00D82DD7"/>
    <w:rsid w:val="00D94272"/>
    <w:rsid w:val="00D95EB4"/>
    <w:rsid w:val="00DA31AA"/>
    <w:rsid w:val="00DA4DB9"/>
    <w:rsid w:val="00DA718E"/>
    <w:rsid w:val="00DB032C"/>
    <w:rsid w:val="00DB7F73"/>
    <w:rsid w:val="00DC0AB2"/>
    <w:rsid w:val="00DC2926"/>
    <w:rsid w:val="00DD010D"/>
    <w:rsid w:val="00DD0E9B"/>
    <w:rsid w:val="00DE5165"/>
    <w:rsid w:val="00DF2872"/>
    <w:rsid w:val="00E06452"/>
    <w:rsid w:val="00E12712"/>
    <w:rsid w:val="00E13117"/>
    <w:rsid w:val="00E16DA3"/>
    <w:rsid w:val="00E16FC4"/>
    <w:rsid w:val="00E230D2"/>
    <w:rsid w:val="00E405EA"/>
    <w:rsid w:val="00E5229C"/>
    <w:rsid w:val="00E52803"/>
    <w:rsid w:val="00E756BE"/>
    <w:rsid w:val="00E831B1"/>
    <w:rsid w:val="00E84D50"/>
    <w:rsid w:val="00E8565F"/>
    <w:rsid w:val="00E92DEA"/>
    <w:rsid w:val="00E93AE9"/>
    <w:rsid w:val="00E978B9"/>
    <w:rsid w:val="00EA3B38"/>
    <w:rsid w:val="00EA7E02"/>
    <w:rsid w:val="00EB7F08"/>
    <w:rsid w:val="00EC5588"/>
    <w:rsid w:val="00ED1F3D"/>
    <w:rsid w:val="00ED2BAA"/>
    <w:rsid w:val="00ED3C21"/>
    <w:rsid w:val="00EF0122"/>
    <w:rsid w:val="00EF210B"/>
    <w:rsid w:val="00EF3AE7"/>
    <w:rsid w:val="00EF3EBC"/>
    <w:rsid w:val="00F25013"/>
    <w:rsid w:val="00F27CD9"/>
    <w:rsid w:val="00F40402"/>
    <w:rsid w:val="00F43376"/>
    <w:rsid w:val="00F463E3"/>
    <w:rsid w:val="00F508C9"/>
    <w:rsid w:val="00F636A1"/>
    <w:rsid w:val="00F65928"/>
    <w:rsid w:val="00F80E5E"/>
    <w:rsid w:val="00F810AC"/>
    <w:rsid w:val="00F97BF1"/>
    <w:rsid w:val="00FB2CEE"/>
    <w:rsid w:val="00FB3584"/>
    <w:rsid w:val="00FD1712"/>
    <w:rsid w:val="00FD2863"/>
    <w:rsid w:val="00FE035C"/>
    <w:rsid w:val="00FE1A27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fMemo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AfMemo4</Template>
  <TotalTime>2</TotalTime>
  <Pages>1</Pages>
  <Words>118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Memorandum Template</vt:lpstr>
    </vt:vector>
  </TitlesOfParts>
  <Company>ANSER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Memorandum Template</dc:title>
  <dc:creator>Grotewohl, Charles J Capt USAF ACC 633 ABW/JA</dc:creator>
  <cp:lastModifiedBy>TULLOS, OWEN W Lt Col USAF ACC 49 WG/JA</cp:lastModifiedBy>
  <cp:revision>3</cp:revision>
  <cp:lastPrinted>2013-10-28T15:04:00Z</cp:lastPrinted>
  <dcterms:created xsi:type="dcterms:W3CDTF">2015-09-24T22:22:00Z</dcterms:created>
  <dcterms:modified xsi:type="dcterms:W3CDTF">2015-09-24T22:24:00Z</dcterms:modified>
</cp:coreProperties>
</file>