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5E5" w:rsidRDefault="00F775E5">
      <w:pPr>
        <w:jc w:val="center"/>
        <w:rPr>
          <w:b/>
          <w:u w:val="single"/>
        </w:rPr>
      </w:pPr>
      <w:bookmarkStart w:id="0" w:name="_GoBack"/>
      <w:bookmarkEnd w:id="0"/>
    </w:p>
    <w:p w:rsidR="00F775E5" w:rsidRDefault="00F775E5">
      <w:pPr>
        <w:jc w:val="center"/>
        <w:rPr>
          <w:b/>
          <w:u w:val="single"/>
        </w:rPr>
      </w:pPr>
    </w:p>
    <w:p w:rsidR="00F775E5" w:rsidRDefault="00F775E5">
      <w:pPr>
        <w:jc w:val="center"/>
        <w:rPr>
          <w:b/>
          <w:u w:val="single"/>
        </w:rPr>
      </w:pPr>
    </w:p>
    <w:p w:rsidR="00F775E5" w:rsidRDefault="00F775E5">
      <w:pPr>
        <w:jc w:val="center"/>
        <w:rPr>
          <w:b/>
          <w:u w:val="single"/>
        </w:rPr>
      </w:pPr>
    </w:p>
    <w:p w:rsidR="002B0330" w:rsidRDefault="00304965">
      <w:pPr>
        <w:jc w:val="center"/>
        <w:rPr>
          <w:b/>
          <w:u w:val="single"/>
        </w:rPr>
      </w:pPr>
      <w:r>
        <w:rPr>
          <w:b/>
          <w:u w:val="single"/>
        </w:rPr>
        <w:t>REC</w:t>
      </w:r>
      <w:r w:rsidR="002B0330">
        <w:rPr>
          <w:b/>
          <w:u w:val="single"/>
        </w:rPr>
        <w:t>EIP</w:t>
      </w:r>
      <w:smartTag w:uri="urn:schemas-microsoft-com:office:smarttags" w:element="PersonName">
        <w:r w:rsidR="002B0330">
          <w:rPr>
            <w:b/>
            <w:u w:val="single"/>
          </w:rPr>
          <w:t>T F</w:t>
        </w:r>
      </w:smartTag>
      <w:r w:rsidR="002B0330">
        <w:rPr>
          <w:b/>
          <w:u w:val="single"/>
        </w:rPr>
        <w:t xml:space="preserve">OR </w:t>
      </w:r>
      <w:r w:rsidR="00F775E5">
        <w:rPr>
          <w:b/>
          <w:u w:val="single"/>
        </w:rPr>
        <w:t>(PREFERRAL/REFERRAL/ETC.)</w:t>
      </w:r>
    </w:p>
    <w:p w:rsidR="00F775E5" w:rsidRDefault="00F775E5">
      <w:pPr>
        <w:jc w:val="center"/>
        <w:rPr>
          <w:b/>
          <w:u w:val="single"/>
        </w:rPr>
      </w:pPr>
    </w:p>
    <w:p w:rsidR="00BA41BE" w:rsidRDefault="00BA41BE">
      <w:pPr>
        <w:jc w:val="center"/>
        <w:rPr>
          <w:b/>
          <w:u w:val="single"/>
        </w:rPr>
      </w:pPr>
    </w:p>
    <w:p w:rsidR="002B0330" w:rsidRDefault="002B0330">
      <w:r>
        <w:t xml:space="preserve">I hereby acknowledge receipt of the following evidence in the case of </w:t>
      </w:r>
      <w:r w:rsidR="00C15BF0">
        <w:rPr>
          <w:i/>
        </w:rPr>
        <w:t xml:space="preserve">U.S. v </w:t>
      </w:r>
      <w:r w:rsidR="00F775E5">
        <w:rPr>
          <w:i/>
        </w:rPr>
        <w:t>Rank &amp; Last Name</w:t>
      </w:r>
      <w:r w:rsidR="004A0C50">
        <w:rPr>
          <w:i/>
        </w:rPr>
        <w:t xml:space="preserve"> </w:t>
      </w:r>
      <w:r w:rsidR="00DE70E3">
        <w:t xml:space="preserve">on this </w:t>
      </w:r>
      <w:r w:rsidR="00BA41BE">
        <w:t>___</w:t>
      </w:r>
      <w:r w:rsidR="00DE70E3">
        <w:t xml:space="preserve"> </w:t>
      </w:r>
      <w:r w:rsidR="00797401">
        <w:t>day of</w:t>
      </w:r>
      <w:r w:rsidR="00C15BF0">
        <w:t xml:space="preserve"> _________</w:t>
      </w:r>
      <w:r w:rsidR="00BA41BE">
        <w:t>___</w:t>
      </w:r>
      <w:r w:rsidR="00F775E5">
        <w:t xml:space="preserve">, </w:t>
      </w:r>
      <w:r w:rsidR="004A0C50">
        <w:t xml:space="preserve"> </w:t>
      </w:r>
      <w:r w:rsidR="00F775E5">
        <w:t>_______</w:t>
      </w:r>
      <w:r w:rsidR="002051EF">
        <w:t xml:space="preserve"> @_________hours.</w:t>
      </w:r>
    </w:p>
    <w:p w:rsidR="002B0330" w:rsidRDefault="002B0330"/>
    <w:p w:rsidR="00BA41BE" w:rsidRDefault="00BA41BE"/>
    <w:p w:rsidR="00F775E5" w:rsidRDefault="00F775E5">
      <w:r>
        <w:t>Note:  List your documents here using the following format:</w:t>
      </w:r>
    </w:p>
    <w:p w:rsidR="002B0330" w:rsidRDefault="00F775E5" w:rsidP="00F775E5">
      <w:pPr>
        <w:numPr>
          <w:ilvl w:val="0"/>
          <w:numId w:val="1"/>
        </w:numPr>
      </w:pPr>
      <w:r>
        <w:t xml:space="preserve"> Name of Document</w:t>
      </w:r>
      <w:r w:rsidR="00054FDD">
        <w:t xml:space="preserve">, dated </w:t>
      </w:r>
      <w:r>
        <w:t>01</w:t>
      </w:r>
      <w:r w:rsidR="00054FDD">
        <w:t xml:space="preserve"> </w:t>
      </w:r>
      <w:r>
        <w:t>January 2015 (X</w:t>
      </w:r>
      <w:r w:rsidR="00054FDD">
        <w:t xml:space="preserve"> pages)</w:t>
      </w:r>
    </w:p>
    <w:p w:rsidR="00054FDD" w:rsidRDefault="00F775E5" w:rsidP="00F775E5">
      <w:pPr>
        <w:numPr>
          <w:ilvl w:val="0"/>
          <w:numId w:val="1"/>
        </w:numPr>
      </w:pPr>
      <w:r>
        <w:t xml:space="preserve"> So on….</w:t>
      </w:r>
    </w:p>
    <w:p w:rsidR="002B0330" w:rsidRDefault="002B0330"/>
    <w:p w:rsidR="002B0330" w:rsidRDefault="002B0330"/>
    <w:p w:rsidR="002B0330" w:rsidRDefault="00395271" w:rsidP="00C97D01">
      <w:pPr>
        <w:tabs>
          <w:tab w:val="left" w:pos="4680"/>
          <w:tab w:val="left" w:pos="4770"/>
        </w:tabs>
        <w:ind w:left="46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C97D01">
        <w:t xml:space="preserve">  </w:t>
      </w:r>
      <w:r w:rsidR="00CD058E">
        <w:t>______________________________________</w:t>
      </w:r>
    </w:p>
    <w:p w:rsidR="002B0330" w:rsidRDefault="00395271" w:rsidP="00F775E5">
      <w:pPr>
        <w:tabs>
          <w:tab w:val="left" w:pos="4680"/>
          <w:tab w:val="left" w:pos="4770"/>
        </w:tabs>
        <w:rPr>
          <w:b/>
          <w:u w:val="single"/>
        </w:rPr>
      </w:pPr>
      <w:r>
        <w:t xml:space="preserve">                                                                            </w:t>
      </w:r>
      <w:r w:rsidR="00C97D01">
        <w:tab/>
      </w:r>
      <w:r w:rsidR="00F775E5">
        <w:t>Signature Block of Person Receiving Document</w:t>
      </w:r>
    </w:p>
    <w:p w:rsidR="002B0330" w:rsidRDefault="002B0330">
      <w:pPr>
        <w:tabs>
          <w:tab w:val="left" w:pos="360"/>
          <w:tab w:val="left" w:pos="720"/>
          <w:tab w:val="left" w:pos="1080"/>
          <w:tab w:val="left" w:pos="4680"/>
          <w:tab w:val="left" w:pos="7560"/>
        </w:tabs>
      </w:pPr>
      <w:bookmarkStart w:id="1" w:name="location"/>
      <w:bookmarkStart w:id="2" w:name="headquarters"/>
      <w:bookmarkEnd w:id="1"/>
      <w:bookmarkEnd w:id="2"/>
    </w:p>
    <w:p w:rsidR="002B0330" w:rsidRDefault="002B0330">
      <w:pPr>
        <w:tabs>
          <w:tab w:val="left" w:pos="360"/>
          <w:tab w:val="left" w:pos="720"/>
          <w:tab w:val="left" w:pos="1080"/>
          <w:tab w:val="left" w:pos="4680"/>
          <w:tab w:val="left" w:pos="7560"/>
        </w:tabs>
      </w:pPr>
    </w:p>
    <w:p w:rsidR="002B0330" w:rsidRDefault="002B0330"/>
    <w:sectPr w:rsidR="002B0330"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816" w:rsidRDefault="000E7816">
      <w:r>
        <w:separator/>
      </w:r>
    </w:p>
  </w:endnote>
  <w:endnote w:type="continuationSeparator" w:id="0">
    <w:p w:rsidR="000E7816" w:rsidRDefault="000E7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816" w:rsidRDefault="000E7816">
      <w:r>
        <w:separator/>
      </w:r>
    </w:p>
  </w:footnote>
  <w:footnote w:type="continuationSeparator" w:id="0">
    <w:p w:rsidR="000E7816" w:rsidRDefault="000E7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41EE3"/>
    <w:multiLevelType w:val="hybridMultilevel"/>
    <w:tmpl w:val="3DEC18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965"/>
    <w:rsid w:val="00054FDD"/>
    <w:rsid w:val="000E7816"/>
    <w:rsid w:val="00137EAC"/>
    <w:rsid w:val="002051EF"/>
    <w:rsid w:val="0028197D"/>
    <w:rsid w:val="002A3089"/>
    <w:rsid w:val="002B0330"/>
    <w:rsid w:val="00304965"/>
    <w:rsid w:val="00344689"/>
    <w:rsid w:val="00387BF1"/>
    <w:rsid w:val="00395271"/>
    <w:rsid w:val="003C547E"/>
    <w:rsid w:val="003E0BF6"/>
    <w:rsid w:val="003F70F8"/>
    <w:rsid w:val="0044585C"/>
    <w:rsid w:val="00445D73"/>
    <w:rsid w:val="004740A4"/>
    <w:rsid w:val="00495A3D"/>
    <w:rsid w:val="004A0C50"/>
    <w:rsid w:val="004B1D02"/>
    <w:rsid w:val="00520B9F"/>
    <w:rsid w:val="005467BA"/>
    <w:rsid w:val="005471CE"/>
    <w:rsid w:val="005C077D"/>
    <w:rsid w:val="005E0638"/>
    <w:rsid w:val="006224AF"/>
    <w:rsid w:val="00670995"/>
    <w:rsid w:val="00714ED7"/>
    <w:rsid w:val="00716906"/>
    <w:rsid w:val="00736F20"/>
    <w:rsid w:val="00777C51"/>
    <w:rsid w:val="00793ADF"/>
    <w:rsid w:val="00797401"/>
    <w:rsid w:val="007D6B6A"/>
    <w:rsid w:val="007F76C6"/>
    <w:rsid w:val="00805C8E"/>
    <w:rsid w:val="008344F7"/>
    <w:rsid w:val="008B5D46"/>
    <w:rsid w:val="008C3DDF"/>
    <w:rsid w:val="009536BB"/>
    <w:rsid w:val="009E59BD"/>
    <w:rsid w:val="009F182F"/>
    <w:rsid w:val="009F6CE1"/>
    <w:rsid w:val="00B07D4D"/>
    <w:rsid w:val="00B37E36"/>
    <w:rsid w:val="00BA41BE"/>
    <w:rsid w:val="00BE1CF0"/>
    <w:rsid w:val="00BF6101"/>
    <w:rsid w:val="00C15BF0"/>
    <w:rsid w:val="00C97D01"/>
    <w:rsid w:val="00CD058E"/>
    <w:rsid w:val="00CE7A54"/>
    <w:rsid w:val="00CF4E45"/>
    <w:rsid w:val="00D44EDD"/>
    <w:rsid w:val="00D92B98"/>
    <w:rsid w:val="00DE70E3"/>
    <w:rsid w:val="00DF3B75"/>
    <w:rsid w:val="00E3010F"/>
    <w:rsid w:val="00EA5742"/>
    <w:rsid w:val="00EC21A7"/>
    <w:rsid w:val="00EC5403"/>
    <w:rsid w:val="00F03EB2"/>
    <w:rsid w:val="00F1266E"/>
    <w:rsid w:val="00F5432E"/>
    <w:rsid w:val="00F568B0"/>
    <w:rsid w:val="00F7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BA4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BA41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0Justice\COURTS\GCM%20Samples\Pretrial\REFERRAL\Receipt-Re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Receipt-Ref</Template>
  <TotalTime>1</TotalTime>
  <Pages>1</Pages>
  <Words>74</Words>
  <Characters>423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RECEIPT FOR EVIDENCE</vt:lpstr>
    </vt:vector>
  </TitlesOfParts>
  <Company>Your Company Name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RECEIPT FOR EVIDENCE</dc:title>
  <dc:creator>andrea.lindsay</dc:creator>
  <cp:lastModifiedBy>TULLOS, OWEN W Lt Col USAF ACC 49 WG/JA</cp:lastModifiedBy>
  <cp:revision>2</cp:revision>
  <cp:lastPrinted>2015-06-03T17:16:00Z</cp:lastPrinted>
  <dcterms:created xsi:type="dcterms:W3CDTF">2015-10-15T12:51:00Z</dcterms:created>
  <dcterms:modified xsi:type="dcterms:W3CDTF">2015-10-15T12:51:00Z</dcterms:modified>
</cp:coreProperties>
</file>