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69" w:rsidRDefault="008D6169" w:rsidP="008D6169">
      <w:pPr>
        <w:jc w:val="center"/>
        <w:rPr>
          <w:sz w:val="24"/>
          <w:szCs w:val="24"/>
        </w:rPr>
      </w:pPr>
    </w:p>
    <w:p w:rsidR="008D6169" w:rsidRDefault="00834184" w:rsidP="008D6169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MEMORANDUM FOR  </w:t>
      </w:r>
      <w:r w:rsidR="004F76A1">
        <w:rPr>
          <w:sz w:val="24"/>
          <w:szCs w:val="24"/>
        </w:rPr>
        <w:t xml:space="preserve">Unit  </w:t>
      </w:r>
      <w:r w:rsidR="008D6169">
        <w:rPr>
          <w:sz w:val="24"/>
          <w:szCs w:val="24"/>
        </w:rPr>
        <w:t>/CC</w:t>
      </w:r>
    </w:p>
    <w:p w:rsidR="008D6169" w:rsidRDefault="008D6169" w:rsidP="008D6169">
      <w:pPr>
        <w:rPr>
          <w:color w:val="000000"/>
          <w:sz w:val="24"/>
          <w:szCs w:val="24"/>
        </w:rPr>
      </w:pPr>
    </w:p>
    <w:p w:rsidR="008D6169" w:rsidRDefault="008D6169" w:rsidP="008D6169">
      <w:pPr>
        <w:rPr>
          <w:sz w:val="24"/>
          <w:szCs w:val="24"/>
        </w:rPr>
      </w:pPr>
      <w:r>
        <w:rPr>
          <w:sz w:val="24"/>
          <w:szCs w:val="24"/>
        </w:rPr>
        <w:t xml:space="preserve">FROM:  </w:t>
      </w:r>
      <w:r w:rsidR="004F76A1">
        <w:rPr>
          <w:sz w:val="24"/>
          <w:szCs w:val="24"/>
        </w:rPr>
        <w:t xml:space="preserve">Unit </w:t>
      </w:r>
      <w:r>
        <w:rPr>
          <w:sz w:val="24"/>
          <w:szCs w:val="24"/>
        </w:rPr>
        <w:t>/JA</w:t>
      </w:r>
    </w:p>
    <w:p w:rsidR="008D6169" w:rsidRDefault="008D6169" w:rsidP="008D6169">
      <w:pPr>
        <w:rPr>
          <w:sz w:val="24"/>
          <w:szCs w:val="24"/>
        </w:rPr>
      </w:pPr>
    </w:p>
    <w:p w:rsidR="008D6169" w:rsidRDefault="008D6169" w:rsidP="008D6169">
      <w:pPr>
        <w:rPr>
          <w:sz w:val="24"/>
          <w:szCs w:val="24"/>
        </w:rPr>
      </w:pPr>
      <w:r>
        <w:rPr>
          <w:sz w:val="24"/>
          <w:szCs w:val="24"/>
        </w:rPr>
        <w:t>SUBJECT:  Letter of Appreciation</w:t>
      </w:r>
    </w:p>
    <w:p w:rsidR="008D6169" w:rsidRDefault="008D6169" w:rsidP="008D6169">
      <w:pPr>
        <w:pStyle w:val="Heading1"/>
        <w:spacing w:before="0" w:after="0"/>
        <w:rPr>
          <w:rFonts w:ascii="Times New Roman" w:hAnsi="Times New Roman"/>
          <w:b w:val="0"/>
          <w:sz w:val="24"/>
          <w:szCs w:val="24"/>
        </w:rPr>
      </w:pPr>
    </w:p>
    <w:p w:rsidR="008D6169" w:rsidRDefault="004F76A1" w:rsidP="008D6169">
      <w:pPr>
        <w:pStyle w:val="Heading1"/>
        <w:tabs>
          <w:tab w:val="left" w:pos="36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Rank Name</w:t>
      </w:r>
      <w:r w:rsidR="008D6169" w:rsidRPr="00C462CF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sz w:val="24"/>
          <w:szCs w:val="24"/>
        </w:rPr>
        <w:t>Unit</w:t>
      </w:r>
      <w:r w:rsidR="008D6169" w:rsidRPr="00C462CF">
        <w:rPr>
          <w:rFonts w:ascii="Times New Roman" w:hAnsi="Times New Roman"/>
          <w:b w:val="0"/>
          <w:sz w:val="24"/>
          <w:szCs w:val="24"/>
        </w:rPr>
        <w:t xml:space="preserve">, served superbly as a bailiff in the </w:t>
      </w:r>
      <w:r w:rsidR="007C7493">
        <w:rPr>
          <w:rFonts w:ascii="Times New Roman" w:hAnsi="Times New Roman"/>
          <w:b w:val="0"/>
          <w:sz w:val="24"/>
          <w:szCs w:val="24"/>
        </w:rPr>
        <w:t>specia</w:t>
      </w:r>
      <w:r w:rsidR="007702FC">
        <w:rPr>
          <w:rFonts w:ascii="Times New Roman" w:hAnsi="Times New Roman"/>
          <w:b w:val="0"/>
          <w:sz w:val="24"/>
          <w:szCs w:val="24"/>
        </w:rPr>
        <w:t>l</w:t>
      </w:r>
      <w:r w:rsidR="00670A75" w:rsidRPr="00C462CF">
        <w:rPr>
          <w:rFonts w:ascii="Times New Roman" w:hAnsi="Times New Roman"/>
          <w:b w:val="0"/>
          <w:sz w:val="24"/>
          <w:szCs w:val="24"/>
        </w:rPr>
        <w:t xml:space="preserve"> </w:t>
      </w:r>
      <w:r w:rsidR="0034230F">
        <w:rPr>
          <w:rFonts w:ascii="Times New Roman" w:hAnsi="Times New Roman"/>
          <w:b w:val="0"/>
          <w:sz w:val="24"/>
          <w:szCs w:val="24"/>
        </w:rPr>
        <w:t>court-</w:t>
      </w:r>
      <w:r w:rsidR="00D21A58" w:rsidRPr="00C462CF">
        <w:rPr>
          <w:rFonts w:ascii="Times New Roman" w:hAnsi="Times New Roman"/>
          <w:b w:val="0"/>
          <w:sz w:val="24"/>
          <w:szCs w:val="24"/>
        </w:rPr>
        <w:t>martial</w:t>
      </w:r>
      <w:r w:rsidR="00B06068" w:rsidRPr="00C462CF">
        <w:rPr>
          <w:rFonts w:ascii="Times New Roman" w:hAnsi="Times New Roman"/>
          <w:b w:val="0"/>
          <w:sz w:val="24"/>
          <w:szCs w:val="24"/>
        </w:rPr>
        <w:t xml:space="preserve"> on </w:t>
      </w:r>
      <w:r>
        <w:rPr>
          <w:rFonts w:ascii="Times New Roman" w:hAnsi="Times New Roman"/>
          <w:b w:val="0"/>
          <w:sz w:val="24"/>
          <w:szCs w:val="24"/>
        </w:rPr>
        <w:t>date</w:t>
      </w:r>
      <w:r w:rsidR="00714EA2" w:rsidRPr="00C462CF">
        <w:rPr>
          <w:rFonts w:ascii="Times New Roman" w:hAnsi="Times New Roman"/>
          <w:b w:val="0"/>
          <w:sz w:val="24"/>
          <w:szCs w:val="24"/>
        </w:rPr>
        <w:t xml:space="preserve">.  </w:t>
      </w:r>
      <w:r>
        <w:rPr>
          <w:rFonts w:ascii="Times New Roman" w:hAnsi="Times New Roman"/>
          <w:b w:val="0"/>
          <w:sz w:val="24"/>
          <w:szCs w:val="24"/>
        </w:rPr>
        <w:t>Rank Name’s</w:t>
      </w:r>
      <w:r w:rsidR="008D6169" w:rsidRPr="00C462CF">
        <w:rPr>
          <w:rFonts w:ascii="Times New Roman" w:hAnsi="Times New Roman"/>
          <w:b w:val="0"/>
          <w:sz w:val="24"/>
          <w:szCs w:val="24"/>
        </w:rPr>
        <w:t xml:space="preserve"> military</w:t>
      </w:r>
      <w:r w:rsidR="008D6169">
        <w:rPr>
          <w:rFonts w:ascii="Times New Roman" w:hAnsi="Times New Roman"/>
          <w:b w:val="0"/>
          <w:sz w:val="24"/>
          <w:szCs w:val="24"/>
        </w:rPr>
        <w:t xml:space="preserve"> bearing and professionalism greatly contributed to the</w:t>
      </w:r>
      <w:r w:rsidR="00E61BD8">
        <w:rPr>
          <w:rFonts w:ascii="Times New Roman" w:hAnsi="Times New Roman"/>
          <w:b w:val="0"/>
          <w:sz w:val="24"/>
          <w:szCs w:val="24"/>
        </w:rPr>
        <w:t xml:space="preserve"> dignity and</w:t>
      </w:r>
      <w:r w:rsidR="008D6169">
        <w:rPr>
          <w:rFonts w:ascii="Times New Roman" w:hAnsi="Times New Roman"/>
          <w:b w:val="0"/>
          <w:sz w:val="24"/>
          <w:szCs w:val="24"/>
        </w:rPr>
        <w:t xml:space="preserve"> </w:t>
      </w:r>
      <w:r w:rsidR="006220BC">
        <w:rPr>
          <w:rFonts w:ascii="Times New Roman" w:hAnsi="Times New Roman"/>
          <w:b w:val="0"/>
          <w:sz w:val="24"/>
          <w:szCs w:val="24"/>
        </w:rPr>
        <w:t>orderly proceeding</w:t>
      </w:r>
      <w:r w:rsidR="008D6169">
        <w:rPr>
          <w:rFonts w:ascii="Times New Roman" w:hAnsi="Times New Roman"/>
          <w:b w:val="0"/>
          <w:sz w:val="24"/>
          <w:szCs w:val="24"/>
        </w:rPr>
        <w:t xml:space="preserve"> of the</w:t>
      </w:r>
      <w:r w:rsidR="00B06068">
        <w:rPr>
          <w:rFonts w:ascii="Times New Roman" w:hAnsi="Times New Roman"/>
          <w:b w:val="0"/>
          <w:sz w:val="24"/>
          <w:szCs w:val="24"/>
        </w:rPr>
        <w:t xml:space="preserve"> </w:t>
      </w:r>
      <w:r w:rsidR="008D6169">
        <w:rPr>
          <w:rFonts w:ascii="Times New Roman" w:hAnsi="Times New Roman"/>
          <w:b w:val="0"/>
          <w:sz w:val="24"/>
          <w:szCs w:val="24"/>
        </w:rPr>
        <w:t>court-martial.  Please</w:t>
      </w:r>
      <w:r w:rsidR="0000542C">
        <w:rPr>
          <w:rFonts w:ascii="Times New Roman" w:hAnsi="Times New Roman"/>
          <w:b w:val="0"/>
          <w:sz w:val="24"/>
          <w:szCs w:val="24"/>
        </w:rPr>
        <w:t xml:space="preserve"> extend my sincere thanks to him</w:t>
      </w:r>
      <w:r w:rsidR="008D6169">
        <w:rPr>
          <w:rFonts w:ascii="Times New Roman" w:hAnsi="Times New Roman"/>
          <w:b w:val="0"/>
          <w:sz w:val="24"/>
          <w:szCs w:val="24"/>
        </w:rPr>
        <w:t xml:space="preserve"> for a job well done.</w:t>
      </w:r>
    </w:p>
    <w:p w:rsidR="008D6169" w:rsidRDefault="008D6169" w:rsidP="008D6169">
      <w:pPr>
        <w:pStyle w:val="Heading1"/>
        <w:tabs>
          <w:tab w:val="left" w:pos="36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Sincerely,</w:t>
      </w: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3E0B1E">
        <w:rPr>
          <w:sz w:val="24"/>
          <w:szCs w:val="24"/>
        </w:rPr>
        <w:t>XXXXXXXXXXXXXXXX</w:t>
      </w:r>
      <w:r>
        <w:rPr>
          <w:sz w:val="24"/>
          <w:szCs w:val="24"/>
        </w:rPr>
        <w:t xml:space="preserve">, </w:t>
      </w:r>
      <w:r w:rsidR="004F76A1">
        <w:rPr>
          <w:sz w:val="24"/>
          <w:szCs w:val="24"/>
        </w:rPr>
        <w:t>Lt Col</w:t>
      </w:r>
      <w:r>
        <w:rPr>
          <w:sz w:val="24"/>
          <w:szCs w:val="24"/>
        </w:rPr>
        <w:t>, USAF</w:t>
      </w:r>
    </w:p>
    <w:p w:rsidR="008D6169" w:rsidRDefault="008D6169" w:rsidP="008D6169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Staff Judge Advocate</w:t>
      </w:r>
    </w:p>
    <w:p w:rsidR="00510E5D" w:rsidRDefault="00510E5D" w:rsidP="00510E5D">
      <w:pPr>
        <w:rPr>
          <w:rFonts w:ascii="Univers" w:hAnsi="Univers"/>
          <w:b/>
          <w:bCs/>
          <w:color w:val="333399"/>
          <w:sz w:val="18"/>
          <w:szCs w:val="18"/>
        </w:rPr>
      </w:pPr>
    </w:p>
    <w:p w:rsidR="00CC05ED" w:rsidRPr="005B458A" w:rsidRDefault="00CC05ED" w:rsidP="00510E5D">
      <w:pPr>
        <w:rPr>
          <w:rFonts w:ascii="Univers" w:hAnsi="Univers"/>
          <w:b/>
          <w:bCs/>
          <w:color w:val="333399"/>
          <w:sz w:val="18"/>
          <w:szCs w:val="18"/>
        </w:rPr>
      </w:pPr>
      <w:bookmarkStart w:id="0" w:name="_GoBack"/>
      <w:bookmarkEnd w:id="0"/>
    </w:p>
    <w:sectPr w:rsidR="00CC05ED" w:rsidRPr="005B458A" w:rsidSect="00EB3B48"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2B" w:rsidRDefault="0050472B">
      <w:r>
        <w:separator/>
      </w:r>
    </w:p>
  </w:endnote>
  <w:endnote w:type="continuationSeparator" w:id="0">
    <w:p w:rsidR="0050472B" w:rsidRDefault="0050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2CF" w:rsidRDefault="00C462CF">
    <w:pPr>
      <w:pStyle w:val="Footer"/>
      <w:tabs>
        <w:tab w:val="clear" w:pos="4320"/>
        <w:tab w:val="center" w:pos="6120"/>
      </w:tabs>
      <w:ind w:left="720"/>
      <w:jc w:val="center"/>
      <w:rPr>
        <w:rFonts w:ascii="Brush Script MT" w:hAnsi="Brush Script MT"/>
        <w:bCs/>
        <w:color w:val="333399"/>
        <w:sz w:val="32"/>
      </w:rPr>
    </w:pPr>
    <w:r>
      <w:rPr>
        <w:rFonts w:ascii="Brush Script MT" w:hAnsi="Brush Script MT"/>
        <w:bCs/>
        <w:color w:val="333399"/>
        <w:sz w:val="32"/>
      </w:rPr>
      <w:t xml:space="preserve">Global  Power  For  </w:t>
    </w:r>
    <w:smartTag w:uri="urn:schemas-microsoft-com:office:smarttags" w:element="place">
      <w:smartTag w:uri="urn:schemas-microsoft-com:office:smarttags" w:element="City">
        <w:r>
          <w:rPr>
            <w:rFonts w:ascii="Brush Script MT" w:hAnsi="Brush Script MT"/>
            <w:bCs/>
            <w:color w:val="333399"/>
            <w:sz w:val="32"/>
          </w:rPr>
          <w:t>America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2B" w:rsidRDefault="0050472B">
      <w:r>
        <w:separator/>
      </w:r>
    </w:p>
  </w:footnote>
  <w:footnote w:type="continuationSeparator" w:id="0">
    <w:p w:rsidR="0050472B" w:rsidRDefault="00504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612" w:type="dxa"/>
      <w:tblLayout w:type="fixed"/>
      <w:tblLook w:val="0000" w:firstRow="0" w:lastRow="0" w:firstColumn="0" w:lastColumn="0" w:noHBand="0" w:noVBand="0"/>
    </w:tblPr>
    <w:tblGrid>
      <w:gridCol w:w="2268"/>
      <w:gridCol w:w="6480"/>
    </w:tblGrid>
    <w:tr w:rsidR="00C462CF" w:rsidTr="00EB0D2C">
      <w:trPr>
        <w:cantSplit/>
      </w:trPr>
      <w:tc>
        <w:tcPr>
          <w:tcW w:w="2268" w:type="dxa"/>
        </w:tcPr>
        <w:p w:rsidR="00C462CF" w:rsidRDefault="004F76A1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895350" cy="914400"/>
                <wp:effectExtent l="0" t="0" r="0" b="0"/>
                <wp:docPr id="1" name="Picture 1" descr="Department of Defense NE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partment of Defense NE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:rsidR="00C462CF" w:rsidRPr="003362D7" w:rsidRDefault="00C462CF">
          <w:pPr>
            <w:pStyle w:val="Header"/>
            <w:jc w:val="center"/>
            <w:rPr>
              <w:rFonts w:ascii="Univers" w:hAnsi="Univers"/>
              <w:b/>
              <w:color w:val="333399"/>
              <w:sz w:val="22"/>
              <w:szCs w:val="22"/>
            </w:rPr>
          </w:pPr>
          <w:r w:rsidRPr="003362D7">
            <w:rPr>
              <w:rFonts w:ascii="Univers" w:hAnsi="Univers"/>
              <w:b/>
              <w:color w:val="333399"/>
              <w:sz w:val="22"/>
              <w:szCs w:val="22"/>
            </w:rPr>
            <w:t>DEPARTMENT OF THE AIR FORCE</w:t>
          </w:r>
        </w:p>
        <w:p w:rsidR="00C462CF" w:rsidRPr="004F76A1" w:rsidRDefault="004F76A1">
          <w:pPr>
            <w:pStyle w:val="Header"/>
            <w:jc w:val="center"/>
            <w:rPr>
              <w:rFonts w:ascii="Univers" w:hAnsi="Univers"/>
              <w:b/>
              <w:color w:val="333399"/>
              <w:sz w:val="18"/>
              <w:szCs w:val="18"/>
              <w:highlight w:val="yellow"/>
            </w:rPr>
          </w:pPr>
          <w:r w:rsidRPr="004F76A1">
            <w:rPr>
              <w:rFonts w:ascii="Univers" w:hAnsi="Univers"/>
              <w:b/>
              <w:color w:val="333399"/>
              <w:sz w:val="18"/>
              <w:szCs w:val="18"/>
              <w:highlight w:val="yellow"/>
            </w:rPr>
            <w:t>UNIT</w:t>
          </w:r>
        </w:p>
        <w:p w:rsidR="004F76A1" w:rsidRPr="002B1B65" w:rsidRDefault="004F76A1">
          <w:pPr>
            <w:pStyle w:val="Header"/>
            <w:jc w:val="center"/>
            <w:rPr>
              <w:rFonts w:ascii="Univers" w:hAnsi="Univers"/>
              <w:b/>
              <w:sz w:val="18"/>
              <w:szCs w:val="18"/>
            </w:rPr>
          </w:pPr>
          <w:r w:rsidRPr="004F76A1">
            <w:rPr>
              <w:rFonts w:ascii="Univers" w:hAnsi="Univers"/>
              <w:b/>
              <w:color w:val="333399"/>
              <w:sz w:val="18"/>
              <w:szCs w:val="18"/>
              <w:highlight w:val="yellow"/>
            </w:rPr>
            <w:t>BASE</w:t>
          </w:r>
        </w:p>
        <w:p w:rsidR="00C462CF" w:rsidRDefault="00C462CF">
          <w:pPr>
            <w:pStyle w:val="Header"/>
            <w:jc w:val="center"/>
            <w:rPr>
              <w:rFonts w:ascii="Univers (WN)" w:hAnsi="Univers (WN)"/>
              <w:b/>
              <w:sz w:val="18"/>
            </w:rPr>
          </w:pPr>
        </w:p>
      </w:tc>
    </w:tr>
  </w:tbl>
  <w:p w:rsidR="00C462CF" w:rsidRDefault="00C46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4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A0C6AC7"/>
    <w:multiLevelType w:val="hybridMultilevel"/>
    <w:tmpl w:val="1E867E26"/>
    <w:lvl w:ilvl="0" w:tplc="9FA85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9A"/>
    <w:rsid w:val="0000542C"/>
    <w:rsid w:val="00022D36"/>
    <w:rsid w:val="00034D0A"/>
    <w:rsid w:val="000454EF"/>
    <w:rsid w:val="000B17FD"/>
    <w:rsid w:val="000D5C0D"/>
    <w:rsid w:val="000F6FC5"/>
    <w:rsid w:val="000F778B"/>
    <w:rsid w:val="00107C63"/>
    <w:rsid w:val="001500FD"/>
    <w:rsid w:val="00181D42"/>
    <w:rsid w:val="001B6FF2"/>
    <w:rsid w:val="001D41F3"/>
    <w:rsid w:val="001E316C"/>
    <w:rsid w:val="00216664"/>
    <w:rsid w:val="002262E2"/>
    <w:rsid w:val="00253085"/>
    <w:rsid w:val="00291695"/>
    <w:rsid w:val="002975DD"/>
    <w:rsid w:val="002B1B65"/>
    <w:rsid w:val="002B37DA"/>
    <w:rsid w:val="002C1A83"/>
    <w:rsid w:val="002C7D4F"/>
    <w:rsid w:val="002F5A8B"/>
    <w:rsid w:val="00321101"/>
    <w:rsid w:val="00325E3C"/>
    <w:rsid w:val="003362D7"/>
    <w:rsid w:val="0034230F"/>
    <w:rsid w:val="00362D71"/>
    <w:rsid w:val="003846C5"/>
    <w:rsid w:val="003A758D"/>
    <w:rsid w:val="003B3E79"/>
    <w:rsid w:val="003E0B1E"/>
    <w:rsid w:val="003F6A98"/>
    <w:rsid w:val="00413262"/>
    <w:rsid w:val="00420C47"/>
    <w:rsid w:val="0042735E"/>
    <w:rsid w:val="00434682"/>
    <w:rsid w:val="004460DD"/>
    <w:rsid w:val="004540B4"/>
    <w:rsid w:val="00495A7A"/>
    <w:rsid w:val="004A5414"/>
    <w:rsid w:val="004B5308"/>
    <w:rsid w:val="004F734C"/>
    <w:rsid w:val="004F76A1"/>
    <w:rsid w:val="00500FBD"/>
    <w:rsid w:val="0050472B"/>
    <w:rsid w:val="00510E5D"/>
    <w:rsid w:val="00536F52"/>
    <w:rsid w:val="00544A7A"/>
    <w:rsid w:val="00557BBE"/>
    <w:rsid w:val="005714BD"/>
    <w:rsid w:val="00572322"/>
    <w:rsid w:val="005B46B4"/>
    <w:rsid w:val="005B5139"/>
    <w:rsid w:val="005D00A4"/>
    <w:rsid w:val="005D1BED"/>
    <w:rsid w:val="005F7CB2"/>
    <w:rsid w:val="0060327F"/>
    <w:rsid w:val="006220BC"/>
    <w:rsid w:val="006266A0"/>
    <w:rsid w:val="006357AD"/>
    <w:rsid w:val="006378AA"/>
    <w:rsid w:val="00670A75"/>
    <w:rsid w:val="006771D3"/>
    <w:rsid w:val="00693991"/>
    <w:rsid w:val="00697AA0"/>
    <w:rsid w:val="006C1035"/>
    <w:rsid w:val="006C3EBF"/>
    <w:rsid w:val="00703A92"/>
    <w:rsid w:val="00703CEE"/>
    <w:rsid w:val="00714EA2"/>
    <w:rsid w:val="00714FB3"/>
    <w:rsid w:val="00715AD3"/>
    <w:rsid w:val="00725DC6"/>
    <w:rsid w:val="00743500"/>
    <w:rsid w:val="007463C6"/>
    <w:rsid w:val="007702FC"/>
    <w:rsid w:val="007972EA"/>
    <w:rsid w:val="00797790"/>
    <w:rsid w:val="007C0312"/>
    <w:rsid w:val="007C6598"/>
    <w:rsid w:val="007C7493"/>
    <w:rsid w:val="007E0286"/>
    <w:rsid w:val="00820BF2"/>
    <w:rsid w:val="00825AAF"/>
    <w:rsid w:val="008279E4"/>
    <w:rsid w:val="00834184"/>
    <w:rsid w:val="00882D6B"/>
    <w:rsid w:val="008B1E07"/>
    <w:rsid w:val="008B6F10"/>
    <w:rsid w:val="008D6169"/>
    <w:rsid w:val="008E602E"/>
    <w:rsid w:val="00913DA1"/>
    <w:rsid w:val="00922CF5"/>
    <w:rsid w:val="00930FF3"/>
    <w:rsid w:val="00951276"/>
    <w:rsid w:val="00952121"/>
    <w:rsid w:val="00955015"/>
    <w:rsid w:val="0097437C"/>
    <w:rsid w:val="00991505"/>
    <w:rsid w:val="009A295A"/>
    <w:rsid w:val="009B455F"/>
    <w:rsid w:val="009B593D"/>
    <w:rsid w:val="009C1B91"/>
    <w:rsid w:val="009D0FBA"/>
    <w:rsid w:val="009D2232"/>
    <w:rsid w:val="009D6050"/>
    <w:rsid w:val="009D7828"/>
    <w:rsid w:val="00A06491"/>
    <w:rsid w:val="00A0799A"/>
    <w:rsid w:val="00A11683"/>
    <w:rsid w:val="00A21E63"/>
    <w:rsid w:val="00A33F93"/>
    <w:rsid w:val="00A41EF1"/>
    <w:rsid w:val="00A42B9D"/>
    <w:rsid w:val="00A60475"/>
    <w:rsid w:val="00A75353"/>
    <w:rsid w:val="00AB041C"/>
    <w:rsid w:val="00AB07FE"/>
    <w:rsid w:val="00AB193C"/>
    <w:rsid w:val="00AF2A5F"/>
    <w:rsid w:val="00B06068"/>
    <w:rsid w:val="00B30959"/>
    <w:rsid w:val="00B36D74"/>
    <w:rsid w:val="00B53428"/>
    <w:rsid w:val="00BA177C"/>
    <w:rsid w:val="00C0672F"/>
    <w:rsid w:val="00C16D15"/>
    <w:rsid w:val="00C23FB6"/>
    <w:rsid w:val="00C326AE"/>
    <w:rsid w:val="00C462CF"/>
    <w:rsid w:val="00C5046D"/>
    <w:rsid w:val="00C57A39"/>
    <w:rsid w:val="00C64D7D"/>
    <w:rsid w:val="00C84972"/>
    <w:rsid w:val="00C857C6"/>
    <w:rsid w:val="00CC05ED"/>
    <w:rsid w:val="00CC2B8D"/>
    <w:rsid w:val="00CC7587"/>
    <w:rsid w:val="00D21A58"/>
    <w:rsid w:val="00D2342B"/>
    <w:rsid w:val="00D465B1"/>
    <w:rsid w:val="00D7786D"/>
    <w:rsid w:val="00D85A45"/>
    <w:rsid w:val="00DB1C27"/>
    <w:rsid w:val="00DC277B"/>
    <w:rsid w:val="00DE267B"/>
    <w:rsid w:val="00E13A2F"/>
    <w:rsid w:val="00E16484"/>
    <w:rsid w:val="00E24428"/>
    <w:rsid w:val="00E61BD8"/>
    <w:rsid w:val="00E67EF3"/>
    <w:rsid w:val="00E91A5B"/>
    <w:rsid w:val="00E9444F"/>
    <w:rsid w:val="00E94D7A"/>
    <w:rsid w:val="00EB0D2C"/>
    <w:rsid w:val="00EB3B48"/>
    <w:rsid w:val="00EE7938"/>
    <w:rsid w:val="00F172FD"/>
    <w:rsid w:val="00F17430"/>
    <w:rsid w:val="00F22D99"/>
    <w:rsid w:val="00F26C05"/>
    <w:rsid w:val="00F26D7F"/>
    <w:rsid w:val="00F412A7"/>
    <w:rsid w:val="00F8331D"/>
    <w:rsid w:val="00F97F7A"/>
    <w:rsid w:val="00FB694B"/>
    <w:rsid w:val="00FB6A2E"/>
    <w:rsid w:val="00FD2588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F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30FF3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930FF3"/>
    <w:pPr>
      <w:keepNext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930FF3"/>
    <w:pPr>
      <w:keepNext/>
      <w:outlineLvl w:val="2"/>
    </w:pPr>
    <w:rPr>
      <w:b/>
      <w:bCs/>
      <w:color w:val="333399"/>
      <w:sz w:val="18"/>
    </w:rPr>
  </w:style>
  <w:style w:type="paragraph" w:styleId="Heading4">
    <w:name w:val="heading 4"/>
    <w:basedOn w:val="Normal"/>
    <w:next w:val="Normal"/>
    <w:qFormat/>
    <w:rsid w:val="00930FF3"/>
    <w:pPr>
      <w:keepNext/>
      <w:outlineLvl w:val="3"/>
    </w:pPr>
    <w:rPr>
      <w:b/>
      <w:bCs/>
      <w:color w:val="333399"/>
    </w:rPr>
  </w:style>
  <w:style w:type="paragraph" w:styleId="Heading5">
    <w:name w:val="heading 5"/>
    <w:basedOn w:val="Normal"/>
    <w:next w:val="Normal"/>
    <w:qFormat/>
    <w:rsid w:val="00C849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8497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84972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FF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30F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25D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2588"/>
    <w:pPr>
      <w:spacing w:after="120"/>
    </w:pPr>
  </w:style>
  <w:style w:type="paragraph" w:styleId="ListParagraph">
    <w:name w:val="List Paragraph"/>
    <w:basedOn w:val="Normal"/>
    <w:uiPriority w:val="34"/>
    <w:qFormat/>
    <w:rsid w:val="006266A0"/>
    <w:pPr>
      <w:ind w:left="720"/>
    </w:pPr>
  </w:style>
  <w:style w:type="paragraph" w:customStyle="1" w:styleId="MemoBody">
    <w:name w:val="Memo Body"/>
    <w:basedOn w:val="Normal"/>
    <w:rsid w:val="00536F52"/>
    <w:pPr>
      <w:spacing w:before="200"/>
    </w:pPr>
    <w:rPr>
      <w:sz w:val="24"/>
    </w:rPr>
  </w:style>
  <w:style w:type="paragraph" w:customStyle="1" w:styleId="SubjectMemo">
    <w:name w:val="Subject Memo"/>
    <w:basedOn w:val="MemoBody"/>
    <w:next w:val="MemoBody"/>
    <w:rsid w:val="00536F52"/>
    <w:pPr>
      <w:tabs>
        <w:tab w:val="left" w:pos="1296"/>
        <w:tab w:val="left" w:pos="1368"/>
        <w:tab w:val="left" w:pos="1800"/>
      </w:tabs>
      <w:ind w:left="1296" w:hanging="1296"/>
    </w:pPr>
  </w:style>
  <w:style w:type="character" w:customStyle="1" w:styleId="Heading1Char">
    <w:name w:val="Heading 1 Char"/>
    <w:link w:val="Heading1"/>
    <w:rsid w:val="008D6169"/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F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30FF3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930FF3"/>
    <w:pPr>
      <w:keepNext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930FF3"/>
    <w:pPr>
      <w:keepNext/>
      <w:outlineLvl w:val="2"/>
    </w:pPr>
    <w:rPr>
      <w:b/>
      <w:bCs/>
      <w:color w:val="333399"/>
      <w:sz w:val="18"/>
    </w:rPr>
  </w:style>
  <w:style w:type="paragraph" w:styleId="Heading4">
    <w:name w:val="heading 4"/>
    <w:basedOn w:val="Normal"/>
    <w:next w:val="Normal"/>
    <w:qFormat/>
    <w:rsid w:val="00930FF3"/>
    <w:pPr>
      <w:keepNext/>
      <w:outlineLvl w:val="3"/>
    </w:pPr>
    <w:rPr>
      <w:b/>
      <w:bCs/>
      <w:color w:val="333399"/>
    </w:rPr>
  </w:style>
  <w:style w:type="paragraph" w:styleId="Heading5">
    <w:name w:val="heading 5"/>
    <w:basedOn w:val="Normal"/>
    <w:next w:val="Normal"/>
    <w:qFormat/>
    <w:rsid w:val="00C849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8497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84972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FF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30F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25D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2588"/>
    <w:pPr>
      <w:spacing w:after="120"/>
    </w:pPr>
  </w:style>
  <w:style w:type="paragraph" w:styleId="ListParagraph">
    <w:name w:val="List Paragraph"/>
    <w:basedOn w:val="Normal"/>
    <w:uiPriority w:val="34"/>
    <w:qFormat/>
    <w:rsid w:val="006266A0"/>
    <w:pPr>
      <w:ind w:left="720"/>
    </w:pPr>
  </w:style>
  <w:style w:type="paragraph" w:customStyle="1" w:styleId="MemoBody">
    <w:name w:val="Memo Body"/>
    <w:basedOn w:val="Normal"/>
    <w:rsid w:val="00536F52"/>
    <w:pPr>
      <w:spacing w:before="200"/>
    </w:pPr>
    <w:rPr>
      <w:sz w:val="24"/>
    </w:rPr>
  </w:style>
  <w:style w:type="paragraph" w:customStyle="1" w:styleId="SubjectMemo">
    <w:name w:val="Subject Memo"/>
    <w:basedOn w:val="MemoBody"/>
    <w:next w:val="MemoBody"/>
    <w:rsid w:val="00536F52"/>
    <w:pPr>
      <w:tabs>
        <w:tab w:val="left" w:pos="1296"/>
        <w:tab w:val="left" w:pos="1368"/>
        <w:tab w:val="left" w:pos="1800"/>
      </w:tabs>
      <w:ind w:left="1296" w:hanging="1296"/>
    </w:pPr>
  </w:style>
  <w:style w:type="character" w:customStyle="1" w:styleId="Heading1Char">
    <w:name w:val="Heading 1 Char"/>
    <w:link w:val="Heading1"/>
    <w:rsid w:val="008D6169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ela.jacobs\AppData\Local\Microsoft\Windows\Temporary%20Internet%20Files\Content.Outlook\MZCAYET4\1%20FW%20Office%20of%20CC%20Complete%20Address%20Letter%20Head%20Color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3C51FF696E7418A06FED209B8DA3C" ma:contentTypeVersion="0" ma:contentTypeDescription="Create a new document." ma:contentTypeScope="" ma:versionID="b7464d4640220ed17fa2a50a8a7c490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2AC03-1273-4D55-AF3A-0C7A0C0BB1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E6E18-0CA3-448B-A2B7-371C02EE1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EB1F89A-6EE7-4F33-AE6F-3820AA60D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 FW Office of CC Complete Address Letter Head Color New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reidd</dc:creator>
  <cp:lastModifiedBy>TULLOS, OWEN W Lt Col USAF ACC 49 WG/JA</cp:lastModifiedBy>
  <cp:revision>2</cp:revision>
  <cp:lastPrinted>2015-03-30T19:13:00Z</cp:lastPrinted>
  <dcterms:created xsi:type="dcterms:W3CDTF">2015-10-05T20:26:00Z</dcterms:created>
  <dcterms:modified xsi:type="dcterms:W3CDTF">2015-10-05T20:26:00Z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0x0101007453C51FF696E7418A06FED209B8DA3C</vt:lpwstr>
  </property>
</Properties>
</file>